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1EC8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0A34EBC" wp14:editId="6410431C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F99D3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6B3AF740" w14:textId="77777777" w:rsidTr="005E2090">
        <w:trPr>
          <w:trHeight w:val="2016"/>
        </w:trPr>
        <w:tc>
          <w:tcPr>
            <w:tcW w:w="900" w:type="dxa"/>
          </w:tcPr>
          <w:p w14:paraId="166AB979" w14:textId="77777777" w:rsidR="00605A5B" w:rsidRDefault="00605A5B"/>
        </w:tc>
        <w:tc>
          <w:tcPr>
            <w:tcW w:w="8991" w:type="dxa"/>
          </w:tcPr>
          <w:p w14:paraId="175A1021" w14:textId="48A628E4" w:rsidR="00605A5B" w:rsidRPr="00F316AD" w:rsidRDefault="002C3A99" w:rsidP="00AB2CDC">
            <w:pPr>
              <w:pStyle w:val="TitleAlt"/>
            </w:pPr>
            <w:r>
              <w:t>Gunnar Forcier</w:t>
            </w:r>
          </w:p>
          <w:p w14:paraId="75298C2A" w14:textId="013698C0" w:rsidR="00605A5B" w:rsidRDefault="002C3A99" w:rsidP="00A77921">
            <w:pPr>
              <w:pStyle w:val="Subtitle"/>
            </w:pPr>
            <w:r>
              <w:t>Data &amp; Analytics Specialist</w:t>
            </w:r>
          </w:p>
        </w:tc>
        <w:tc>
          <w:tcPr>
            <w:tcW w:w="899" w:type="dxa"/>
          </w:tcPr>
          <w:p w14:paraId="55F320B7" w14:textId="77777777" w:rsidR="00605A5B" w:rsidRDefault="00605A5B"/>
        </w:tc>
      </w:tr>
    </w:tbl>
    <w:p w14:paraId="502C4C3C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5B537709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E75688C" w14:textId="77777777" w:rsidR="00507E93" w:rsidRDefault="00507E93" w:rsidP="00AE4CD5">
            <w:pPr>
              <w:jc w:val="center"/>
            </w:pPr>
          </w:p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9389908" w14:textId="77777777" w:rsidR="00507E93" w:rsidRDefault="00507E93"/>
        </w:tc>
      </w:tr>
      <w:tr w:rsidR="00605A5B" w14:paraId="0BABFCC9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2C0A77C7" w14:textId="77777777" w:rsidR="00605A5B" w:rsidRPr="00605A5B" w:rsidRDefault="000A5407" w:rsidP="00AE4CD5">
            <w:pPr>
              <w:pStyle w:val="Heading1"/>
              <w:jc w:val="center"/>
            </w:pPr>
            <w:sdt>
              <w:sdtPr>
                <w:id w:val="1604447469"/>
                <w:placeholder>
                  <w:docPart w:val="4FAB6E5C63DB44AAB6FFC3998FB2207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28A1C92A" w14:textId="2F76EBF8" w:rsidR="00C1095A" w:rsidRPr="00C42F47" w:rsidRDefault="002C3A99" w:rsidP="00AE4CD5">
            <w:pPr>
              <w:jc w:val="center"/>
            </w:pPr>
            <w:r>
              <w:t>1229 Cummings Ave</w:t>
            </w:r>
          </w:p>
          <w:p w14:paraId="61AF08C1" w14:textId="45568556" w:rsidR="00C42F47" w:rsidRPr="00C42F47" w:rsidRDefault="002C3A99" w:rsidP="00AE4CD5">
            <w:pPr>
              <w:jc w:val="center"/>
            </w:pPr>
            <w:r>
              <w:t>Eau Claire, WI 54701</w:t>
            </w:r>
          </w:p>
          <w:p w14:paraId="12EFAC4F" w14:textId="496F8460" w:rsidR="00C42F47" w:rsidRPr="00C42F47" w:rsidRDefault="002C3A99" w:rsidP="00AE4CD5">
            <w:pPr>
              <w:jc w:val="center"/>
            </w:pPr>
            <w:r>
              <w:t>715.563.7716</w:t>
            </w:r>
          </w:p>
          <w:p w14:paraId="319F860F" w14:textId="5E9BD649" w:rsidR="00605A5B" w:rsidRDefault="005369D1" w:rsidP="00AE4CD5">
            <w:pPr>
              <w:jc w:val="center"/>
            </w:pPr>
            <w:hyperlink r:id="rId10" w:history="1">
              <w:r w:rsidRPr="00CB4EDA">
                <w:rPr>
                  <w:rStyle w:val="Hyperlink"/>
                </w:rPr>
                <w:t>gunnarforcier@gmail.com</w:t>
              </w:r>
            </w:hyperlink>
          </w:p>
          <w:p w14:paraId="25113CAE" w14:textId="77777777" w:rsidR="005369D1" w:rsidRDefault="005369D1" w:rsidP="00AE4CD5">
            <w:pPr>
              <w:jc w:val="center"/>
            </w:pPr>
          </w:p>
          <w:p w14:paraId="0FB1FE29" w14:textId="4634B9B2" w:rsidR="005369D1" w:rsidRDefault="005369D1" w:rsidP="00AE4CD5">
            <w:pPr>
              <w:jc w:val="center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A702BDC" w14:textId="77777777" w:rsidR="00605A5B" w:rsidRDefault="000A5407" w:rsidP="00C42F47">
            <w:pPr>
              <w:pStyle w:val="Heading1"/>
            </w:pPr>
            <w:sdt>
              <w:sdtPr>
                <w:id w:val="-651833632"/>
                <w:placeholder>
                  <w:docPart w:val="CD1BD08A48024CDDA307765B05CFD8B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7C4F5CE7" w14:textId="0B1CD42C" w:rsidR="005D0A02" w:rsidRPr="005D0A02" w:rsidRDefault="00EF2F4B" w:rsidP="005D0A02">
            <w:r w:rsidRPr="00EF2F4B">
              <w:t>I'm passionate about making connections with others. Looking back at my past work experiences, the jobs where I felt most valued and happiest were the positions where I was able to develop connections with other people. I'm looking for the opportunity to grow and share my skills in a friendly, goal-oriented environment.</w:t>
            </w:r>
          </w:p>
        </w:tc>
      </w:tr>
      <w:tr w:rsidR="005D36AC" w14:paraId="0159F798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600D7007" w14:textId="77777777" w:rsidR="005D36AC" w:rsidRDefault="000A5407" w:rsidP="00AE4CD5">
            <w:pPr>
              <w:pStyle w:val="Heading1"/>
              <w:jc w:val="center"/>
            </w:pPr>
            <w:sdt>
              <w:sdtPr>
                <w:id w:val="1723097672"/>
                <w:placeholder>
                  <w:docPart w:val="082B3E9B8C404B1AA98436819CA5B8A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>
                  <w:t>Education</w:t>
                </w:r>
              </w:sdtContent>
            </w:sdt>
          </w:p>
          <w:p w14:paraId="7E8FA18B" w14:textId="77B865EC" w:rsidR="005D36AC" w:rsidRPr="0099359E" w:rsidRDefault="003F6F63" w:rsidP="00AE4CD5">
            <w:pPr>
              <w:pStyle w:val="Heading4"/>
              <w:jc w:val="center"/>
            </w:pPr>
            <w:hyperlink r:id="rId11" w:history="1">
              <w:r w:rsidR="002C3A99" w:rsidRPr="003F6F63">
                <w:rPr>
                  <w:rStyle w:val="Hyperlink"/>
                </w:rPr>
                <w:t xml:space="preserve">Chippewa Valley </w:t>
              </w:r>
              <w:r w:rsidR="002C3A99" w:rsidRPr="003F6F63">
                <w:rPr>
                  <w:rStyle w:val="Hyperlink"/>
                </w:rPr>
                <w:t>T</w:t>
              </w:r>
              <w:r w:rsidR="002C3A99" w:rsidRPr="003F6F63">
                <w:rPr>
                  <w:rStyle w:val="Hyperlink"/>
                </w:rPr>
                <w:t>ech College</w:t>
              </w:r>
            </w:hyperlink>
          </w:p>
          <w:p w14:paraId="67354C00" w14:textId="34EF308D" w:rsidR="005D36AC" w:rsidRPr="0099359E" w:rsidRDefault="002C3A99" w:rsidP="00AE4CD5">
            <w:pPr>
              <w:pStyle w:val="Heading4"/>
              <w:jc w:val="center"/>
            </w:pPr>
            <w:r>
              <w:t>Eau Claire, WI</w:t>
            </w:r>
          </w:p>
          <w:p w14:paraId="02B19B9B" w14:textId="1C0CA569" w:rsidR="005D36AC" w:rsidRPr="0099359E" w:rsidRDefault="002C3A99" w:rsidP="00AE4CD5">
            <w:pPr>
              <w:pStyle w:val="Heading4"/>
              <w:jc w:val="center"/>
            </w:pPr>
            <w:r>
              <w:t>Associate in Data &amp; Analytics</w:t>
            </w:r>
          </w:p>
          <w:p w14:paraId="72AB4998" w14:textId="6529CF5C" w:rsidR="005D36AC" w:rsidRPr="0099359E" w:rsidRDefault="002C3A99" w:rsidP="00AE4CD5">
            <w:pPr>
              <w:pStyle w:val="Heading4"/>
              <w:jc w:val="center"/>
            </w:pPr>
            <w:r>
              <w:t>GPA 3.64</w:t>
            </w:r>
          </w:p>
          <w:p w14:paraId="30334695" w14:textId="77777777" w:rsidR="005D36AC" w:rsidRDefault="005D36AC" w:rsidP="00AE4CD5">
            <w:pPr>
              <w:pStyle w:val="Heading4"/>
              <w:jc w:val="center"/>
            </w:pPr>
          </w:p>
          <w:p w14:paraId="3A277DFF" w14:textId="77777777" w:rsidR="005D36AC" w:rsidRDefault="005D36AC" w:rsidP="00AE4CD5">
            <w:pPr>
              <w:pStyle w:val="Heading4"/>
              <w:jc w:val="center"/>
            </w:pPr>
          </w:p>
          <w:p w14:paraId="18197E80" w14:textId="77777777" w:rsidR="005D36AC" w:rsidRDefault="005D36AC" w:rsidP="00AE4CD5">
            <w:pPr>
              <w:pStyle w:val="Heading4"/>
              <w:jc w:val="center"/>
            </w:pPr>
          </w:p>
          <w:p w14:paraId="2516A654" w14:textId="77777777" w:rsidR="005D36AC" w:rsidRDefault="000A5407" w:rsidP="00AE4CD5">
            <w:pPr>
              <w:pStyle w:val="Heading1"/>
              <w:jc w:val="center"/>
            </w:pPr>
            <w:sdt>
              <w:sdtPr>
                <w:id w:val="-242716918"/>
                <w:placeholder>
                  <w:docPart w:val="2B073DB06F6E46D69FEE1667BAB53B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 w:rsidRPr="000E1D44">
                  <w:t>Key Skills</w:t>
                </w:r>
              </w:sdtContent>
            </w:sdt>
          </w:p>
          <w:p w14:paraId="70F7B656" w14:textId="480727B6" w:rsidR="005D36AC" w:rsidRPr="0099359E" w:rsidRDefault="002C3A99" w:rsidP="00AE4CD5">
            <w:pPr>
              <w:pStyle w:val="Heading4"/>
              <w:jc w:val="center"/>
            </w:pPr>
            <w:r>
              <w:t>Excel query, Alteryx</w:t>
            </w:r>
          </w:p>
          <w:p w14:paraId="6A1AE891" w14:textId="3B417FE9" w:rsidR="005D36AC" w:rsidRPr="0099359E" w:rsidRDefault="002C3A99" w:rsidP="00AE4CD5">
            <w:pPr>
              <w:pStyle w:val="Heading4"/>
              <w:jc w:val="center"/>
            </w:pPr>
            <w:r>
              <w:t>Report Builder, Power BI</w:t>
            </w:r>
          </w:p>
          <w:p w14:paraId="2558EF19" w14:textId="37E3AABD" w:rsidR="005D36AC" w:rsidRPr="0099359E" w:rsidRDefault="002C3A99" w:rsidP="00AE4CD5">
            <w:pPr>
              <w:pStyle w:val="Heading4"/>
              <w:jc w:val="center"/>
            </w:pPr>
            <w:r>
              <w:t>Microsoft SQL server, SQLite</w:t>
            </w:r>
          </w:p>
          <w:p w14:paraId="5FD9658D" w14:textId="62ABD42B" w:rsidR="005D36AC" w:rsidRPr="0099359E" w:rsidRDefault="002C3A99" w:rsidP="00AE4CD5">
            <w:pPr>
              <w:pStyle w:val="Heading4"/>
              <w:jc w:val="center"/>
            </w:pPr>
            <w:r>
              <w:t>JavaScript, SQL, Python</w:t>
            </w:r>
          </w:p>
          <w:p w14:paraId="2AE24C17" w14:textId="77777777" w:rsidR="005D36AC" w:rsidRDefault="002C3A99" w:rsidP="00AE4CD5">
            <w:pPr>
              <w:pStyle w:val="Heading4"/>
              <w:jc w:val="center"/>
            </w:pPr>
            <w:r>
              <w:t>Windows 10, 11, Linux</w:t>
            </w:r>
          </w:p>
          <w:p w14:paraId="3219B966" w14:textId="526C53B7" w:rsidR="002C3A99" w:rsidRPr="002C3A99" w:rsidRDefault="002C3A99" w:rsidP="00AE4CD5">
            <w:pPr>
              <w:jc w:val="center"/>
            </w:pPr>
            <w:r>
              <w:t>Microsoft Office Suite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FEA5C77" w14:textId="77777777" w:rsidR="005D36AC" w:rsidRDefault="000A5407" w:rsidP="00C42F47">
            <w:pPr>
              <w:pStyle w:val="Heading1"/>
            </w:pPr>
            <w:sdt>
              <w:sdtPr>
                <w:id w:val="-1767221959"/>
                <w:placeholder>
                  <w:docPart w:val="0C255F24818647F2BF01327EA0CE923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>
                  <w:t>Experience</w:t>
                </w:r>
              </w:sdtContent>
            </w:sdt>
          </w:p>
          <w:p w14:paraId="7CEA15F9" w14:textId="3D874D20" w:rsidR="005D36AC" w:rsidRPr="005369D1" w:rsidRDefault="00465259" w:rsidP="00C42F47">
            <w:pPr>
              <w:pStyle w:val="Heading2"/>
              <w:rPr>
                <w:b/>
                <w:bCs/>
              </w:rPr>
            </w:pPr>
            <w:r w:rsidRPr="005369D1">
              <w:rPr>
                <w:b/>
                <w:bCs/>
              </w:rPr>
              <w:t>January 2024-Present</w:t>
            </w:r>
          </w:p>
          <w:p w14:paraId="073AA34B" w14:textId="77777777" w:rsidR="005D36AC" w:rsidRPr="005369D1" w:rsidRDefault="00465259" w:rsidP="00A06E97">
            <w:pPr>
              <w:rPr>
                <w:b/>
                <w:bCs/>
              </w:rPr>
            </w:pPr>
            <w:r w:rsidRPr="005369D1">
              <w:rPr>
                <w:b/>
                <w:bCs/>
              </w:rPr>
              <w:t xml:space="preserve">Repair </w:t>
            </w:r>
            <w:r w:rsidR="00E62FB4" w:rsidRPr="005369D1">
              <w:rPr>
                <w:b/>
                <w:bCs/>
              </w:rPr>
              <w:t>Technician</w:t>
            </w:r>
            <w:r w:rsidR="00E8639E" w:rsidRPr="005369D1">
              <w:rPr>
                <w:b/>
                <w:bCs/>
              </w:rPr>
              <w:t xml:space="preserve"> </w:t>
            </w:r>
            <w:r w:rsidR="005D36AC" w:rsidRPr="005369D1">
              <w:rPr>
                <w:b/>
                <w:bCs/>
              </w:rPr>
              <w:t xml:space="preserve">• </w:t>
            </w:r>
            <w:r w:rsidRPr="005369D1">
              <w:rPr>
                <w:b/>
                <w:bCs/>
              </w:rPr>
              <w:t>TC-Teks Computers</w:t>
            </w:r>
          </w:p>
          <w:p w14:paraId="704F376F" w14:textId="1BD705A1" w:rsidR="00E62FB4" w:rsidRDefault="00E62FB4" w:rsidP="00E62FB4">
            <w:pPr>
              <w:pStyle w:val="ListParagraph"/>
              <w:numPr>
                <w:ilvl w:val="0"/>
                <w:numId w:val="1"/>
              </w:numPr>
            </w:pPr>
            <w:r>
              <w:t>Hardware installation and maintenance on computer and phone components</w:t>
            </w:r>
          </w:p>
          <w:p w14:paraId="1C2C6A39" w14:textId="1091DA6F" w:rsidR="00E62FB4" w:rsidRDefault="00E62FB4" w:rsidP="00E62FB4">
            <w:pPr>
              <w:pStyle w:val="ListParagraph"/>
              <w:numPr>
                <w:ilvl w:val="0"/>
                <w:numId w:val="1"/>
              </w:numPr>
            </w:pPr>
            <w:r>
              <w:t>Install, update, and configure OS and software applications.</w:t>
            </w:r>
          </w:p>
          <w:p w14:paraId="496BE634" w14:textId="77777777" w:rsidR="00E62FB4" w:rsidRDefault="00E62FB4" w:rsidP="00E62FB4">
            <w:pPr>
              <w:pStyle w:val="ListParagraph"/>
              <w:numPr>
                <w:ilvl w:val="0"/>
                <w:numId w:val="1"/>
              </w:numPr>
            </w:pPr>
            <w:r>
              <w:t>Provide customer support for hardware and software to improve system performance.</w:t>
            </w:r>
          </w:p>
          <w:p w14:paraId="3B59DC01" w14:textId="03A2363E" w:rsidR="00E62FB4" w:rsidRPr="005D0A02" w:rsidRDefault="00E62FB4" w:rsidP="00E62FB4">
            <w:pPr>
              <w:pStyle w:val="ListParagraph"/>
              <w:numPr>
                <w:ilvl w:val="0"/>
                <w:numId w:val="1"/>
              </w:numPr>
            </w:pPr>
            <w:r>
              <w:t xml:space="preserve">High level multitasking during peak periods by keeping up with </w:t>
            </w:r>
            <w:r w:rsidR="00152F2B">
              <w:t>customers and</w:t>
            </w:r>
            <w:r>
              <w:t xml:space="preserve"> running diagnostics/repairs on multiple devices.</w:t>
            </w:r>
          </w:p>
        </w:tc>
      </w:tr>
      <w:tr w:rsidR="005D36AC" w14:paraId="5A847D31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737C44E7" w14:textId="77777777" w:rsidR="005D36AC" w:rsidRDefault="005D36AC" w:rsidP="00AE4CD5">
            <w:pPr>
              <w:pStyle w:val="Heading1"/>
              <w:jc w:val="center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016C4517" w14:textId="33CA20B4" w:rsidR="00E8639E" w:rsidRPr="005369D1" w:rsidRDefault="00465259" w:rsidP="005E2090">
            <w:pPr>
              <w:pStyle w:val="Heading2"/>
              <w:rPr>
                <w:b/>
                <w:bCs/>
              </w:rPr>
            </w:pPr>
            <w:r w:rsidRPr="005369D1">
              <w:rPr>
                <w:b/>
                <w:bCs/>
              </w:rPr>
              <w:t>June 2022 – December 2023</w:t>
            </w:r>
          </w:p>
          <w:p w14:paraId="0CD4D037" w14:textId="77777777" w:rsidR="00465259" w:rsidRPr="005369D1" w:rsidRDefault="00465259" w:rsidP="005E2090">
            <w:pPr>
              <w:rPr>
                <w:b/>
                <w:bCs/>
              </w:rPr>
            </w:pPr>
            <w:r w:rsidRPr="005369D1">
              <w:rPr>
                <w:b/>
                <w:bCs/>
              </w:rPr>
              <w:t>Food Specialist</w:t>
            </w:r>
            <w:r w:rsidR="00E8639E" w:rsidRPr="005369D1">
              <w:rPr>
                <w:b/>
                <w:bCs/>
              </w:rPr>
              <w:t xml:space="preserve"> • </w:t>
            </w:r>
            <w:r w:rsidR="001D5AC1" w:rsidRPr="005369D1">
              <w:rPr>
                <w:b/>
                <w:bCs/>
              </w:rPr>
              <w:t>Boys &amp; Girls Clubs of America</w:t>
            </w:r>
          </w:p>
          <w:p w14:paraId="0C659286" w14:textId="77777777" w:rsidR="001D5AC1" w:rsidRDefault="001D5AC1" w:rsidP="001D5AC1">
            <w:pPr>
              <w:pStyle w:val="ListParagraph"/>
              <w:numPr>
                <w:ilvl w:val="0"/>
                <w:numId w:val="2"/>
              </w:numPr>
            </w:pPr>
            <w:r>
              <w:t>Responsible for preparing meals and snacks throughout the day.</w:t>
            </w:r>
          </w:p>
          <w:p w14:paraId="71D1FCF2" w14:textId="77777777" w:rsidR="00DC09B4" w:rsidRDefault="00DC09B4" w:rsidP="00DC09B4">
            <w:pPr>
              <w:pStyle w:val="ListParagraph"/>
              <w:numPr>
                <w:ilvl w:val="0"/>
                <w:numId w:val="2"/>
              </w:numPr>
            </w:pPr>
            <w:r>
              <w:t>Maintain data on menu items and head counts to provide useful analytics to management.</w:t>
            </w:r>
          </w:p>
          <w:p w14:paraId="78CAEF71" w14:textId="77777777" w:rsidR="001D5AC1" w:rsidRDefault="001D5AC1" w:rsidP="001D5AC1">
            <w:pPr>
              <w:pStyle w:val="ListParagraph"/>
              <w:numPr>
                <w:ilvl w:val="0"/>
                <w:numId w:val="2"/>
              </w:numPr>
            </w:pPr>
            <w:r>
              <w:t>Organizing and transporting food from our distributor.</w:t>
            </w:r>
          </w:p>
          <w:p w14:paraId="632B802D" w14:textId="371FE076" w:rsidR="00DC09B4" w:rsidRDefault="00B661CE" w:rsidP="00DC09B4">
            <w:pPr>
              <w:pStyle w:val="ListParagraph"/>
              <w:numPr>
                <w:ilvl w:val="0"/>
                <w:numId w:val="2"/>
              </w:numPr>
            </w:pPr>
            <w:r>
              <w:t>Keep up-to-date knowledge on meal and menu requirements from our grant providers.</w:t>
            </w:r>
          </w:p>
          <w:p w14:paraId="31A3230D" w14:textId="709DACFE" w:rsidR="00080138" w:rsidRPr="00E8639E" w:rsidRDefault="00080138" w:rsidP="00DC09B4">
            <w:pPr>
              <w:pStyle w:val="ListParagraph"/>
              <w:numPr>
                <w:ilvl w:val="0"/>
                <w:numId w:val="2"/>
              </w:numPr>
            </w:pPr>
            <w:r>
              <w:t>Ability to work under stress during high attendance days,</w:t>
            </w:r>
          </w:p>
        </w:tc>
      </w:tr>
      <w:tr w:rsidR="005D36AC" w14:paraId="4F7070F7" w14:textId="77777777" w:rsidTr="005E2090">
        <w:trPr>
          <w:trHeight w:val="900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27C3B37B" w14:textId="77777777" w:rsidR="005D36AC" w:rsidRDefault="005D36AC" w:rsidP="00AE4CD5">
            <w:pPr>
              <w:pStyle w:val="Heading1"/>
              <w:jc w:val="center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19C93C6B" w14:textId="42A963DE" w:rsidR="00E8639E" w:rsidRPr="005369D1" w:rsidRDefault="00152F2B" w:rsidP="005E2090">
            <w:pPr>
              <w:pStyle w:val="Heading2"/>
              <w:rPr>
                <w:b/>
                <w:bCs/>
              </w:rPr>
            </w:pPr>
            <w:r w:rsidRPr="005369D1">
              <w:rPr>
                <w:b/>
                <w:bCs/>
              </w:rPr>
              <w:t>June 2021 – May 2022</w:t>
            </w:r>
          </w:p>
          <w:p w14:paraId="08E31F8B" w14:textId="77777777" w:rsidR="00E8639E" w:rsidRPr="005369D1" w:rsidRDefault="00152F2B" w:rsidP="005E2090">
            <w:pPr>
              <w:rPr>
                <w:b/>
                <w:bCs/>
              </w:rPr>
            </w:pPr>
            <w:r w:rsidRPr="005369D1">
              <w:rPr>
                <w:b/>
                <w:bCs/>
              </w:rPr>
              <w:t>Line Cook</w:t>
            </w:r>
            <w:r w:rsidR="00E8639E" w:rsidRPr="005369D1">
              <w:rPr>
                <w:b/>
                <w:bCs/>
              </w:rPr>
              <w:t xml:space="preserve"> • </w:t>
            </w:r>
            <w:r w:rsidRPr="005369D1">
              <w:rPr>
                <w:b/>
                <w:bCs/>
              </w:rPr>
              <w:t>Grizzly’s Wood-Fired Grill</w:t>
            </w:r>
          </w:p>
          <w:p w14:paraId="1963FF86" w14:textId="77777777" w:rsidR="00152F2B" w:rsidRDefault="00152F2B" w:rsidP="00152F2B">
            <w:pPr>
              <w:pStyle w:val="ListParagraph"/>
              <w:numPr>
                <w:ilvl w:val="0"/>
                <w:numId w:val="3"/>
              </w:numPr>
            </w:pPr>
            <w:r>
              <w:t>Preparing food for service</w:t>
            </w:r>
            <w:r w:rsidR="005369D1">
              <w:t xml:space="preserve"> such as chopping veggies, portioning meat, and preparing sauces.</w:t>
            </w:r>
          </w:p>
          <w:p w14:paraId="114BAEC3" w14:textId="3748281C" w:rsidR="005369D1" w:rsidRDefault="005369D1" w:rsidP="00152F2B">
            <w:pPr>
              <w:pStyle w:val="ListParagraph"/>
              <w:numPr>
                <w:ilvl w:val="0"/>
                <w:numId w:val="3"/>
              </w:numPr>
            </w:pPr>
            <w:r>
              <w:t>Cooking items in cooperation with the rest of the kitchen staff.</w:t>
            </w:r>
          </w:p>
          <w:p w14:paraId="501932AC" w14:textId="55F1C610" w:rsidR="005369D1" w:rsidRDefault="005369D1" w:rsidP="00152F2B">
            <w:pPr>
              <w:pStyle w:val="ListParagraph"/>
              <w:numPr>
                <w:ilvl w:val="0"/>
                <w:numId w:val="3"/>
              </w:numPr>
            </w:pPr>
            <w:r>
              <w:t>Ensure that food comes out in a high quality and timely manner.</w:t>
            </w:r>
          </w:p>
          <w:p w14:paraId="581F9A54" w14:textId="6E65DD4F" w:rsidR="005369D1" w:rsidRPr="00E8639E" w:rsidRDefault="005369D1" w:rsidP="00152F2B">
            <w:pPr>
              <w:pStyle w:val="ListParagraph"/>
              <w:numPr>
                <w:ilvl w:val="0"/>
                <w:numId w:val="3"/>
              </w:numPr>
            </w:pPr>
            <w:r>
              <w:t>Ability to work under high stress during peak hours.</w:t>
            </w:r>
          </w:p>
        </w:tc>
      </w:tr>
    </w:tbl>
    <w:p w14:paraId="004FCE20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046A" w14:textId="77777777" w:rsidR="002C3A99" w:rsidRDefault="002C3A99" w:rsidP="00F316AD">
      <w:r>
        <w:separator/>
      </w:r>
    </w:p>
  </w:endnote>
  <w:endnote w:type="continuationSeparator" w:id="0">
    <w:p w14:paraId="565E5590" w14:textId="77777777" w:rsidR="002C3A99" w:rsidRDefault="002C3A99" w:rsidP="00F316AD">
      <w:r>
        <w:continuationSeparator/>
      </w:r>
    </w:p>
  </w:endnote>
  <w:endnote w:type="continuationNotice" w:id="1">
    <w:p w14:paraId="736C94D2" w14:textId="77777777" w:rsidR="002C3A99" w:rsidRDefault="002C3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C319" w14:textId="77777777" w:rsidR="002C3A99" w:rsidRDefault="002C3A99" w:rsidP="00F316AD">
      <w:r>
        <w:separator/>
      </w:r>
    </w:p>
  </w:footnote>
  <w:footnote w:type="continuationSeparator" w:id="0">
    <w:p w14:paraId="12C34C62" w14:textId="77777777" w:rsidR="002C3A99" w:rsidRDefault="002C3A99" w:rsidP="00F316AD">
      <w:r>
        <w:continuationSeparator/>
      </w:r>
    </w:p>
  </w:footnote>
  <w:footnote w:type="continuationNotice" w:id="1">
    <w:p w14:paraId="25AB56F8" w14:textId="77777777" w:rsidR="002C3A99" w:rsidRDefault="002C3A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60C"/>
    <w:multiLevelType w:val="hybridMultilevel"/>
    <w:tmpl w:val="F482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A01"/>
    <w:multiLevelType w:val="hybridMultilevel"/>
    <w:tmpl w:val="93E0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D7F45"/>
    <w:multiLevelType w:val="hybridMultilevel"/>
    <w:tmpl w:val="BFC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07037">
    <w:abstractNumId w:val="0"/>
  </w:num>
  <w:num w:numId="2" w16cid:durableId="778259901">
    <w:abstractNumId w:val="1"/>
  </w:num>
  <w:num w:numId="3" w16cid:durableId="66362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9"/>
    <w:rsid w:val="0001399F"/>
    <w:rsid w:val="00080138"/>
    <w:rsid w:val="00095D41"/>
    <w:rsid w:val="000A5407"/>
    <w:rsid w:val="000E1D44"/>
    <w:rsid w:val="00152F2B"/>
    <w:rsid w:val="001A375F"/>
    <w:rsid w:val="001D5AC1"/>
    <w:rsid w:val="001F1F0D"/>
    <w:rsid w:val="0020696E"/>
    <w:rsid w:val="002356A2"/>
    <w:rsid w:val="0024775A"/>
    <w:rsid w:val="00263514"/>
    <w:rsid w:val="002C3A99"/>
    <w:rsid w:val="002D12DA"/>
    <w:rsid w:val="003019B2"/>
    <w:rsid w:val="0033344B"/>
    <w:rsid w:val="0034688D"/>
    <w:rsid w:val="003F6F63"/>
    <w:rsid w:val="0040233B"/>
    <w:rsid w:val="00465259"/>
    <w:rsid w:val="00507E93"/>
    <w:rsid w:val="00511A6E"/>
    <w:rsid w:val="005369D1"/>
    <w:rsid w:val="0057534A"/>
    <w:rsid w:val="005D0A02"/>
    <w:rsid w:val="005D36AC"/>
    <w:rsid w:val="005E2090"/>
    <w:rsid w:val="00605A5B"/>
    <w:rsid w:val="006C60E6"/>
    <w:rsid w:val="006D2DE6"/>
    <w:rsid w:val="006E70D3"/>
    <w:rsid w:val="007B0F94"/>
    <w:rsid w:val="007C14FA"/>
    <w:rsid w:val="007C75FB"/>
    <w:rsid w:val="00815943"/>
    <w:rsid w:val="00843C42"/>
    <w:rsid w:val="00860DB6"/>
    <w:rsid w:val="0088104A"/>
    <w:rsid w:val="0088227F"/>
    <w:rsid w:val="00896FA4"/>
    <w:rsid w:val="008B507E"/>
    <w:rsid w:val="00993257"/>
    <w:rsid w:val="0099359E"/>
    <w:rsid w:val="009941DA"/>
    <w:rsid w:val="00A06E97"/>
    <w:rsid w:val="00A30F44"/>
    <w:rsid w:val="00A77921"/>
    <w:rsid w:val="00A85652"/>
    <w:rsid w:val="00AB2CDC"/>
    <w:rsid w:val="00AD6C78"/>
    <w:rsid w:val="00AE4CD5"/>
    <w:rsid w:val="00B07773"/>
    <w:rsid w:val="00B111F4"/>
    <w:rsid w:val="00B2124F"/>
    <w:rsid w:val="00B575FB"/>
    <w:rsid w:val="00B6190E"/>
    <w:rsid w:val="00B661CE"/>
    <w:rsid w:val="00BD4217"/>
    <w:rsid w:val="00C1095A"/>
    <w:rsid w:val="00C42F47"/>
    <w:rsid w:val="00C45E73"/>
    <w:rsid w:val="00C55D85"/>
    <w:rsid w:val="00C81523"/>
    <w:rsid w:val="00CA2273"/>
    <w:rsid w:val="00CD50FD"/>
    <w:rsid w:val="00D47124"/>
    <w:rsid w:val="00D93B73"/>
    <w:rsid w:val="00DA0D2A"/>
    <w:rsid w:val="00DC09B4"/>
    <w:rsid w:val="00DD5D7B"/>
    <w:rsid w:val="00E62FB4"/>
    <w:rsid w:val="00E8639E"/>
    <w:rsid w:val="00EF2F4B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7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E62F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5369D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3F6F6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vtc.edu/" TargetMode="External"/><Relationship Id="rId5" Type="http://schemas.openxmlformats.org/officeDocument/2006/relationships/styles" Target="styles.xml"/><Relationship Id="rId10" Type="http://schemas.openxmlformats.org/officeDocument/2006/relationships/hyperlink" Target="mailto:gunnarforcie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n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B6E5C63DB44AAB6FFC3998FB2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E88-2986-40BE-B51A-DE99EE3E6000}"/>
      </w:docPartPr>
      <w:docPartBody>
        <w:p w:rsidR="005823CB" w:rsidRDefault="005823CB">
          <w:pPr>
            <w:pStyle w:val="4FAB6E5C63DB44AAB6FFC3998FB2207E"/>
          </w:pPr>
          <w:r w:rsidRPr="00605A5B">
            <w:t>Contact</w:t>
          </w:r>
        </w:p>
      </w:docPartBody>
    </w:docPart>
    <w:docPart>
      <w:docPartPr>
        <w:name w:val="CD1BD08A48024CDDA307765B05CF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F71CA-9A2A-4227-A794-37CC4D32B7EF}"/>
      </w:docPartPr>
      <w:docPartBody>
        <w:p w:rsidR="005823CB" w:rsidRDefault="005823CB">
          <w:pPr>
            <w:pStyle w:val="CD1BD08A48024CDDA307765B05CFD8B0"/>
          </w:pPr>
          <w:r w:rsidRPr="00605A5B">
            <w:t>Objective</w:t>
          </w:r>
        </w:p>
      </w:docPartBody>
    </w:docPart>
    <w:docPart>
      <w:docPartPr>
        <w:name w:val="082B3E9B8C404B1AA98436819CA5B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29DD-BA23-4464-93DF-EB7147F7AD2D}"/>
      </w:docPartPr>
      <w:docPartBody>
        <w:p w:rsidR="005823CB" w:rsidRDefault="005823CB">
          <w:pPr>
            <w:pStyle w:val="082B3E9B8C404B1AA98436819CA5B8AC"/>
          </w:pPr>
          <w:r>
            <w:t>Education</w:t>
          </w:r>
        </w:p>
      </w:docPartBody>
    </w:docPart>
    <w:docPart>
      <w:docPartPr>
        <w:name w:val="2B073DB06F6E46D69FEE1667BAB53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688F-0DFB-4E0E-B708-4AA4B22D5F24}"/>
      </w:docPartPr>
      <w:docPartBody>
        <w:p w:rsidR="005823CB" w:rsidRDefault="005823CB">
          <w:pPr>
            <w:pStyle w:val="2B073DB06F6E46D69FEE1667BAB53BED"/>
          </w:pPr>
          <w:r w:rsidRPr="000E1D44">
            <w:t>Key Skills</w:t>
          </w:r>
        </w:p>
      </w:docPartBody>
    </w:docPart>
    <w:docPart>
      <w:docPartPr>
        <w:name w:val="0C255F24818647F2BF01327EA0CE9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F708C-D573-4A0B-A171-AD473AAE6C85}"/>
      </w:docPartPr>
      <w:docPartBody>
        <w:p w:rsidR="005823CB" w:rsidRDefault="005823CB">
          <w:pPr>
            <w:pStyle w:val="0C255F24818647F2BF01327EA0CE923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CB"/>
    <w:rsid w:val="005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4264370D5B451790236CFC1DF01611">
    <w:name w:val="3F4264370D5B451790236CFC1DF01611"/>
  </w:style>
  <w:style w:type="paragraph" w:customStyle="1" w:styleId="6B6AAD8C836A47BF89918E6827C0FEE5">
    <w:name w:val="6B6AAD8C836A47BF89918E6827C0FEE5"/>
  </w:style>
  <w:style w:type="paragraph" w:customStyle="1" w:styleId="6DD9C0F28BB04D5F9A7C1A0D2CC0F0B0">
    <w:name w:val="6DD9C0F28BB04D5F9A7C1A0D2CC0F0B0"/>
  </w:style>
  <w:style w:type="paragraph" w:customStyle="1" w:styleId="4FAB6E5C63DB44AAB6FFC3998FB2207E">
    <w:name w:val="4FAB6E5C63DB44AAB6FFC3998FB2207E"/>
  </w:style>
  <w:style w:type="paragraph" w:customStyle="1" w:styleId="54E62AB137234F3E996037126B4A86EC">
    <w:name w:val="54E62AB137234F3E996037126B4A86EC"/>
  </w:style>
  <w:style w:type="paragraph" w:customStyle="1" w:styleId="F373AE2C0DE8464A96247D463A85B843">
    <w:name w:val="F373AE2C0DE8464A96247D463A85B843"/>
  </w:style>
  <w:style w:type="paragraph" w:customStyle="1" w:styleId="3945ADF470B742BAB829891D6155342F">
    <w:name w:val="3945ADF470B742BAB829891D6155342F"/>
  </w:style>
  <w:style w:type="paragraph" w:customStyle="1" w:styleId="D7E007E1C54F49BE8092A9202F95F316">
    <w:name w:val="D7E007E1C54F49BE8092A9202F95F316"/>
  </w:style>
  <w:style w:type="paragraph" w:customStyle="1" w:styleId="CD1BD08A48024CDDA307765B05CFD8B0">
    <w:name w:val="CD1BD08A48024CDDA307765B05CFD8B0"/>
  </w:style>
  <w:style w:type="paragraph" w:customStyle="1" w:styleId="C2AD5BBD4B4F4D02819DBA698A104437">
    <w:name w:val="C2AD5BBD4B4F4D02819DBA698A104437"/>
  </w:style>
  <w:style w:type="paragraph" w:customStyle="1" w:styleId="082B3E9B8C404B1AA98436819CA5B8AC">
    <w:name w:val="082B3E9B8C404B1AA98436819CA5B8AC"/>
  </w:style>
  <w:style w:type="paragraph" w:customStyle="1" w:styleId="61E20BBEDE9D4B419FED4B2A06AB8C2A">
    <w:name w:val="61E20BBEDE9D4B419FED4B2A06AB8C2A"/>
  </w:style>
  <w:style w:type="paragraph" w:customStyle="1" w:styleId="39EE649946054940BAF2814828592CDB">
    <w:name w:val="39EE649946054940BAF2814828592CDB"/>
  </w:style>
  <w:style w:type="paragraph" w:customStyle="1" w:styleId="06D3A7F87C0C4605BD5B526E03F86F52">
    <w:name w:val="06D3A7F87C0C4605BD5B526E03F86F52"/>
  </w:style>
  <w:style w:type="paragraph" w:customStyle="1" w:styleId="5975B793F9704825BEC6A201FAD29814">
    <w:name w:val="5975B793F9704825BEC6A201FAD29814"/>
  </w:style>
  <w:style w:type="paragraph" w:customStyle="1" w:styleId="2B073DB06F6E46D69FEE1667BAB53BED">
    <w:name w:val="2B073DB06F6E46D69FEE1667BAB53BED"/>
  </w:style>
  <w:style w:type="paragraph" w:customStyle="1" w:styleId="C79A57151A094A6BA7E0C43EC5915B9E">
    <w:name w:val="C79A57151A094A6BA7E0C43EC5915B9E"/>
  </w:style>
  <w:style w:type="paragraph" w:customStyle="1" w:styleId="089DAE7855C940FEA652320C8B86E291">
    <w:name w:val="089DAE7855C940FEA652320C8B86E291"/>
  </w:style>
  <w:style w:type="paragraph" w:customStyle="1" w:styleId="B4C8D605F9124F7993DDB9C3F171DB7E">
    <w:name w:val="B4C8D605F9124F7993DDB9C3F171DB7E"/>
  </w:style>
  <w:style w:type="paragraph" w:customStyle="1" w:styleId="DAA662558BE44BDB9A06470D256BBB43">
    <w:name w:val="DAA662558BE44BDB9A06470D256BBB43"/>
  </w:style>
  <w:style w:type="paragraph" w:customStyle="1" w:styleId="7821916ABEC84464ADFE657A484AC2DE">
    <w:name w:val="7821916ABEC84464ADFE657A484AC2DE"/>
  </w:style>
  <w:style w:type="paragraph" w:customStyle="1" w:styleId="0C255F24818647F2BF01327EA0CE923F">
    <w:name w:val="0C255F24818647F2BF01327EA0CE923F"/>
  </w:style>
  <w:style w:type="paragraph" w:customStyle="1" w:styleId="DDA5FE2C94B84738B67E2761E0CAD50E">
    <w:name w:val="DDA5FE2C94B84738B67E2761E0CAD50E"/>
  </w:style>
  <w:style w:type="paragraph" w:customStyle="1" w:styleId="DE8D3072F9AD4D7C994E8E16414EFAFC">
    <w:name w:val="DE8D3072F9AD4D7C994E8E16414EFAFC"/>
  </w:style>
  <w:style w:type="paragraph" w:customStyle="1" w:styleId="FCE2B06AD6694879AD6A2C79DCDC94DE">
    <w:name w:val="FCE2B06AD6694879AD6A2C79DCDC94DE"/>
  </w:style>
  <w:style w:type="paragraph" w:customStyle="1" w:styleId="E66D861FA5DE49A19869CCB13DF68BAD">
    <w:name w:val="E66D861FA5DE49A19869CCB13DF68BAD"/>
  </w:style>
  <w:style w:type="paragraph" w:customStyle="1" w:styleId="037D92A5ACB249BA806377265F106D52">
    <w:name w:val="037D92A5ACB249BA806377265F106D52"/>
  </w:style>
  <w:style w:type="paragraph" w:customStyle="1" w:styleId="63ABCBB3C1A1445EB70B87C237AC78ED">
    <w:name w:val="63ABCBB3C1A1445EB70B87C237AC78ED"/>
  </w:style>
  <w:style w:type="paragraph" w:customStyle="1" w:styleId="329A53A793AC4AC2951F886EFD146BE8">
    <w:name w:val="329A53A793AC4AC2951F886EFD146BE8"/>
  </w:style>
  <w:style w:type="paragraph" w:customStyle="1" w:styleId="EB50DE82D8E54406A69C4CAC03A9A76E">
    <w:name w:val="EB50DE82D8E54406A69C4CAC03A9A76E"/>
  </w:style>
  <w:style w:type="paragraph" w:customStyle="1" w:styleId="8D09FC65CB0A48EEB855B9666F001B42">
    <w:name w:val="8D09FC65CB0A48EEB855B9666F001B42"/>
  </w:style>
  <w:style w:type="paragraph" w:customStyle="1" w:styleId="D34594C9033241D692B6C585A492776B">
    <w:name w:val="D34594C9033241D692B6C585A492776B"/>
  </w:style>
  <w:style w:type="paragraph" w:customStyle="1" w:styleId="7DFE88D705CB441DA89BF5576B8E78D0">
    <w:name w:val="7DFE88D705CB441DA89BF5576B8E78D0"/>
  </w:style>
  <w:style w:type="paragraph" w:customStyle="1" w:styleId="8DE428EBBD2A49849FAFF83F83B59E33">
    <w:name w:val="8DE428EBBD2A49849FAFF83F83B59E33"/>
  </w:style>
  <w:style w:type="paragraph" w:customStyle="1" w:styleId="3F9BB083E63B4A188EDE9853E9B6A918">
    <w:name w:val="3F9BB083E63B4A188EDE9853E9B6A918"/>
  </w:style>
  <w:style w:type="paragraph" w:customStyle="1" w:styleId="25ED5E281831472F864704B5A28CDC9F">
    <w:name w:val="25ED5E281831472F864704B5A28CDC9F"/>
  </w:style>
  <w:style w:type="paragraph" w:customStyle="1" w:styleId="E3CAFAFB6D124C7E8D35A2074F84DC04">
    <w:name w:val="E3CAFAFB6D124C7E8D35A2074F84DC04"/>
  </w:style>
  <w:style w:type="paragraph" w:customStyle="1" w:styleId="BA98ABD969484902AC0BB7CAA2C50FD2">
    <w:name w:val="BA98ABD969484902AC0BB7CAA2C50FD2"/>
  </w:style>
  <w:style w:type="paragraph" w:customStyle="1" w:styleId="9F85E8BB9DF4467DB6C0B0C1928613FC">
    <w:name w:val="9F85E8BB9DF4467DB6C0B0C1928613FC"/>
    <w:rsid w:val="005823CB"/>
  </w:style>
  <w:style w:type="paragraph" w:customStyle="1" w:styleId="D2778C7DF448446CA8FF1BC6B4397991">
    <w:name w:val="D2778C7DF448446CA8FF1BC6B4397991"/>
    <w:rsid w:val="005823CB"/>
  </w:style>
  <w:style w:type="paragraph" w:customStyle="1" w:styleId="D2823FDCD9F84AB0A9CD1E45182B9DC6">
    <w:name w:val="D2823FDCD9F84AB0A9CD1E45182B9DC6"/>
    <w:rsid w:val="005823CB"/>
  </w:style>
  <w:style w:type="paragraph" w:customStyle="1" w:styleId="0A5F329883C646248C726FB7FA925D85">
    <w:name w:val="0A5F329883C646248C726FB7FA925D85"/>
    <w:rsid w:val="005823CB"/>
  </w:style>
  <w:style w:type="paragraph" w:customStyle="1" w:styleId="27899671E4D8406990BCCAA191C3EF8F">
    <w:name w:val="27899671E4D8406990BCCAA191C3EF8F"/>
    <w:rsid w:val="005823CB"/>
  </w:style>
  <w:style w:type="paragraph" w:customStyle="1" w:styleId="5F9B38A0A6904006BF2302EC99BD698C">
    <w:name w:val="5F9B38A0A6904006BF2302EC99BD698C"/>
    <w:rsid w:val="005823CB"/>
  </w:style>
  <w:style w:type="paragraph" w:customStyle="1" w:styleId="B100518D1CAA40049D67452BF34D6083">
    <w:name w:val="B100518D1CAA40049D67452BF34D6083"/>
    <w:rsid w:val="005823CB"/>
  </w:style>
  <w:style w:type="paragraph" w:customStyle="1" w:styleId="94D2D9ACB3AF435EBA2317A95BD0031E">
    <w:name w:val="94D2D9ACB3AF435EBA2317A95BD0031E"/>
    <w:rsid w:val="005823CB"/>
  </w:style>
  <w:style w:type="paragraph" w:customStyle="1" w:styleId="334656AE4C5C4895835657FB5C13D3B5">
    <w:name w:val="334656AE4C5C4895835657FB5C13D3B5"/>
    <w:rsid w:val="005823CB"/>
  </w:style>
  <w:style w:type="paragraph" w:customStyle="1" w:styleId="C58A55B8DDBD4DFB929EEC846655FDB5">
    <w:name w:val="C58A55B8DDBD4DFB929EEC846655FDB5"/>
    <w:rsid w:val="005823CB"/>
  </w:style>
  <w:style w:type="paragraph" w:customStyle="1" w:styleId="84C914535F0540B79BCE83ED58062850">
    <w:name w:val="84C914535F0540B79BCE83ED58062850"/>
    <w:rsid w:val="005823CB"/>
  </w:style>
  <w:style w:type="paragraph" w:customStyle="1" w:styleId="E51C5BC673AC4B409C54E9BDE6541FB7">
    <w:name w:val="E51C5BC673AC4B409C54E9BDE6541FB7"/>
    <w:rsid w:val="005823CB"/>
  </w:style>
  <w:style w:type="paragraph" w:customStyle="1" w:styleId="E13E9AA52F6448FE89A34CAAE07635D0">
    <w:name w:val="E13E9AA52F6448FE89A34CAAE07635D0"/>
    <w:rsid w:val="005823CB"/>
  </w:style>
  <w:style w:type="paragraph" w:customStyle="1" w:styleId="E76DA6607EF2443EA62E5BA8C42F38E3">
    <w:name w:val="E76DA6607EF2443EA62E5BA8C42F38E3"/>
    <w:rsid w:val="005823CB"/>
  </w:style>
  <w:style w:type="paragraph" w:customStyle="1" w:styleId="77485CE2119B4C4AA91D7862DE48E56D">
    <w:name w:val="77485CE2119B4C4AA91D7862DE48E56D"/>
    <w:rsid w:val="005823CB"/>
  </w:style>
  <w:style w:type="paragraph" w:customStyle="1" w:styleId="765930BA88674E568900854B65E729BE">
    <w:name w:val="765930BA88674E568900854B65E729BE"/>
    <w:rsid w:val="00582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2024-02-18T04:50:00Z</dcterms:created>
  <dcterms:modified xsi:type="dcterms:W3CDTF">2024-02-18T05:29:00Z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