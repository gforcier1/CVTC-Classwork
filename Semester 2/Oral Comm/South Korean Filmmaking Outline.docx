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:"/>
        <w:tag w:val="Title:"/>
        <w:id w:val="-574357878"/>
        <w:placeholder>
          <w:docPart w:val="275255F4B4B443C7BD22DB03C86465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50075D6" w14:textId="0FBA068D" w:rsidR="00A769E6" w:rsidRDefault="00F25267">
          <w:pPr>
            <w:pStyle w:val="Title"/>
          </w:pPr>
          <w:r>
            <w:t xml:space="preserve">South Korean </w:t>
          </w:r>
          <w:r w:rsidR="008B4E32">
            <w:t>Filmmaking</w:t>
          </w:r>
        </w:p>
      </w:sdtContent>
    </w:sdt>
    <w:p w14:paraId="4DAFF5F5" w14:textId="07867091" w:rsidR="009C5251" w:rsidRPr="00E8068B" w:rsidRDefault="009C5251" w:rsidP="009C5251">
      <w:pPr>
        <w:pStyle w:val="Heading2"/>
        <w:numPr>
          <w:ilvl w:val="0"/>
          <w:numId w:val="0"/>
        </w:numPr>
      </w:pPr>
      <w:r>
        <w:rPr>
          <w:b/>
          <w:bCs/>
        </w:rPr>
        <w:t>Introduction:</w:t>
      </w:r>
      <w:r w:rsidR="00E8068B">
        <w:rPr>
          <w:b/>
          <w:bCs/>
        </w:rPr>
        <w:t xml:space="preserve"> </w:t>
      </w:r>
      <w:r w:rsidR="00E8068B">
        <w:t xml:space="preserve">South Korea has a heavy focus on </w:t>
      </w:r>
      <w:r w:rsidR="001B6B24">
        <w:t>Collectivist</w:t>
      </w:r>
      <w:r w:rsidR="00E8068B">
        <w:t xml:space="preserve"> behaviors. </w:t>
      </w:r>
      <w:r w:rsidR="00174223">
        <w:t>T</w:t>
      </w:r>
      <w:r w:rsidR="00E8068B">
        <w:t xml:space="preserve">hey’re democratic </w:t>
      </w:r>
      <w:r w:rsidR="00DB2AD7">
        <w:t xml:space="preserve">constitution was enacted </w:t>
      </w:r>
      <w:r w:rsidR="009A6E34">
        <w:t>very recently in 1987</w:t>
      </w:r>
      <w:r w:rsidR="00BE0B16">
        <w:t xml:space="preserve"> (Low Power Distance)</w:t>
      </w:r>
      <w:r w:rsidR="00976038">
        <w:t>, the culture has stayed a high-context one</w:t>
      </w:r>
      <w:r w:rsidR="009A6E34">
        <w:t xml:space="preserve"> with roots in Confucianism.</w:t>
      </w:r>
      <w:r w:rsidR="00C64A4B">
        <w:t xml:space="preserve"> We can see these changes echoed in </w:t>
      </w:r>
      <w:r w:rsidR="00D41A81">
        <w:t>their</w:t>
      </w:r>
      <w:r w:rsidR="00C64A4B">
        <w:t xml:space="preserve"> entertainment </w:t>
      </w:r>
      <w:r w:rsidR="008A7E9D">
        <w:t>industry.</w:t>
      </w:r>
      <w:r w:rsidR="00D41A81">
        <w:t xml:space="preserve"> </w:t>
      </w:r>
    </w:p>
    <w:p w14:paraId="0C6FEE8F" w14:textId="77777777" w:rsidR="009C5251" w:rsidRDefault="009C5251" w:rsidP="009C5251">
      <w:pPr>
        <w:pStyle w:val="Heading2"/>
        <w:numPr>
          <w:ilvl w:val="0"/>
          <w:numId w:val="0"/>
        </w:numPr>
        <w:rPr>
          <w:b/>
          <w:bCs/>
        </w:rPr>
      </w:pPr>
    </w:p>
    <w:p w14:paraId="007F7C95" w14:textId="62B0BE3C" w:rsidR="009C5251" w:rsidRPr="00D06176" w:rsidRDefault="00D27E0B" w:rsidP="001C3450">
      <w:pPr>
        <w:pStyle w:val="Heading2"/>
        <w:numPr>
          <w:ilvl w:val="0"/>
          <w:numId w:val="40"/>
        </w:numPr>
      </w:pPr>
      <w:r w:rsidRPr="00D06176">
        <w:t>South Korean Values</w:t>
      </w:r>
      <w:r w:rsidR="009C5251" w:rsidRPr="00D06176">
        <w:t>:</w:t>
      </w:r>
      <w:r w:rsidR="00DB2AD7" w:rsidRPr="00D06176">
        <w:t xml:space="preserve"> </w:t>
      </w:r>
    </w:p>
    <w:p w14:paraId="698250A9" w14:textId="1065E662" w:rsidR="001C3450" w:rsidRPr="00D06176" w:rsidRDefault="00C62AF6" w:rsidP="00666813">
      <w:pPr>
        <w:pStyle w:val="Heading2"/>
        <w:numPr>
          <w:ilvl w:val="1"/>
          <w:numId w:val="40"/>
        </w:numPr>
        <w:rPr>
          <w:b/>
          <w:bCs/>
        </w:rPr>
      </w:pPr>
      <w:r>
        <w:t xml:space="preserve">Emphasis on </w:t>
      </w:r>
      <w:r w:rsidR="00666813">
        <w:t>filial piety (Confucianism)</w:t>
      </w:r>
      <w:r w:rsidR="00D06176">
        <w:t>, humbleness, and education.</w:t>
      </w:r>
    </w:p>
    <w:p w14:paraId="13DE560F" w14:textId="666DEC8B" w:rsidR="00263472" w:rsidRPr="00263472" w:rsidRDefault="001A726B" w:rsidP="00666813">
      <w:pPr>
        <w:pStyle w:val="Heading2"/>
        <w:numPr>
          <w:ilvl w:val="1"/>
          <w:numId w:val="40"/>
        </w:numPr>
        <w:rPr>
          <w:b/>
          <w:bCs/>
        </w:rPr>
      </w:pPr>
      <w:r>
        <w:t xml:space="preserve">Their beliefs are reflected in speech. </w:t>
      </w:r>
      <w:r w:rsidR="00A97CF3">
        <w:t>(High Context)</w:t>
      </w:r>
    </w:p>
    <w:p w14:paraId="5A4FD99A" w14:textId="445BE148" w:rsidR="00263472" w:rsidRPr="00263472" w:rsidRDefault="001A726B" w:rsidP="00263472">
      <w:pPr>
        <w:pStyle w:val="Heading2"/>
        <w:numPr>
          <w:ilvl w:val="2"/>
          <w:numId w:val="40"/>
        </w:numPr>
        <w:rPr>
          <w:b/>
          <w:bCs/>
        </w:rPr>
      </w:pPr>
      <w:r>
        <w:t xml:space="preserve">It’s considered childish to use your first name to refer to yourself. </w:t>
      </w:r>
    </w:p>
    <w:p w14:paraId="3B058C9C" w14:textId="30AE25A8" w:rsidR="00D06176" w:rsidRPr="00263472" w:rsidRDefault="001A726B" w:rsidP="00263472">
      <w:pPr>
        <w:pStyle w:val="Heading2"/>
        <w:numPr>
          <w:ilvl w:val="2"/>
          <w:numId w:val="40"/>
        </w:numPr>
        <w:rPr>
          <w:b/>
          <w:bCs/>
        </w:rPr>
      </w:pPr>
      <w:r>
        <w:t xml:space="preserve">It’s </w:t>
      </w:r>
      <w:r w:rsidR="002A6BF1">
        <w:t>tabooed</w:t>
      </w:r>
      <w:r>
        <w:t xml:space="preserve"> to call a social superior by their first name instead of position</w:t>
      </w:r>
      <w:r w:rsidR="00A97CF3">
        <w:t>.</w:t>
      </w:r>
    </w:p>
    <w:p w14:paraId="1223940E" w14:textId="408AFFE7" w:rsidR="00263472" w:rsidRPr="000C35C0" w:rsidRDefault="000F2EFB" w:rsidP="00263472">
      <w:pPr>
        <w:pStyle w:val="Heading2"/>
        <w:numPr>
          <w:ilvl w:val="1"/>
          <w:numId w:val="40"/>
        </w:numPr>
        <w:rPr>
          <w:b/>
          <w:bCs/>
        </w:rPr>
      </w:pPr>
      <w:r>
        <w:t>National Pride</w:t>
      </w:r>
    </w:p>
    <w:p w14:paraId="6CF294D3" w14:textId="2E1C6780" w:rsidR="000C35C0" w:rsidRPr="005B22F1" w:rsidRDefault="005B22F1" w:rsidP="000C35C0">
      <w:pPr>
        <w:pStyle w:val="Heading2"/>
        <w:numPr>
          <w:ilvl w:val="2"/>
          <w:numId w:val="40"/>
        </w:numPr>
        <w:rPr>
          <w:b/>
          <w:bCs/>
        </w:rPr>
      </w:pPr>
      <w:r>
        <w:t>Positive identity. It’s a norm that Koreans criticize and discuss their society.</w:t>
      </w:r>
    </w:p>
    <w:p w14:paraId="033D5B01" w14:textId="6CC9D15A" w:rsidR="005B22F1" w:rsidRDefault="005B22F1" w:rsidP="00106A56">
      <w:pPr>
        <w:pStyle w:val="Heading2"/>
        <w:numPr>
          <w:ilvl w:val="1"/>
          <w:numId w:val="40"/>
        </w:numPr>
        <w:rPr>
          <w:b/>
          <w:bCs/>
        </w:rPr>
      </w:pPr>
      <w:r>
        <w:t>Traditional gender roles.</w:t>
      </w:r>
    </w:p>
    <w:p w14:paraId="3940A22A" w14:textId="53447D2D" w:rsidR="00106A56" w:rsidRPr="00311E26" w:rsidRDefault="00106A56" w:rsidP="00106A56">
      <w:pPr>
        <w:pStyle w:val="Heading2"/>
        <w:numPr>
          <w:ilvl w:val="1"/>
          <w:numId w:val="40"/>
        </w:numPr>
        <w:rPr>
          <w:b/>
          <w:bCs/>
        </w:rPr>
      </w:pPr>
      <w:r>
        <w:t xml:space="preserve">Freedom of religion </w:t>
      </w:r>
    </w:p>
    <w:p w14:paraId="0FF94748" w14:textId="17E108A9" w:rsidR="00311E26" w:rsidRPr="00882A1E" w:rsidRDefault="00882A1E" w:rsidP="00311E26">
      <w:pPr>
        <w:pStyle w:val="Heading2"/>
        <w:numPr>
          <w:ilvl w:val="2"/>
          <w:numId w:val="40"/>
        </w:numPr>
        <w:rPr>
          <w:b/>
          <w:bCs/>
        </w:rPr>
      </w:pPr>
      <w:r>
        <w:t>46% no religious affiliation</w:t>
      </w:r>
    </w:p>
    <w:p w14:paraId="7B4B06B6" w14:textId="6D24C3E7" w:rsidR="00882A1E" w:rsidRPr="00882A1E" w:rsidRDefault="00882A1E" w:rsidP="00311E26">
      <w:pPr>
        <w:pStyle w:val="Heading2"/>
        <w:numPr>
          <w:ilvl w:val="2"/>
          <w:numId w:val="40"/>
        </w:numPr>
        <w:rPr>
          <w:b/>
          <w:bCs/>
        </w:rPr>
      </w:pPr>
      <w:r>
        <w:t>23% Buddhist</w:t>
      </w:r>
    </w:p>
    <w:p w14:paraId="518B1AEE" w14:textId="5D55D2A6" w:rsidR="00882A1E" w:rsidRPr="00106A56" w:rsidRDefault="00882A1E" w:rsidP="00311E26">
      <w:pPr>
        <w:pStyle w:val="Heading2"/>
        <w:numPr>
          <w:ilvl w:val="2"/>
          <w:numId w:val="40"/>
        </w:numPr>
        <w:rPr>
          <w:b/>
          <w:bCs/>
        </w:rPr>
      </w:pPr>
      <w:r>
        <w:t>29% Christian</w:t>
      </w:r>
    </w:p>
    <w:p w14:paraId="6B0F3BDB" w14:textId="015D4B6C" w:rsidR="009C5251" w:rsidRDefault="00964F1C" w:rsidP="009C5251">
      <w:pPr>
        <w:pStyle w:val="Heading2"/>
        <w:numPr>
          <w:ilvl w:val="0"/>
          <w:numId w:val="0"/>
        </w:numPr>
        <w:ind w:left="720" w:hanging="360"/>
      </w:pPr>
      <w:r>
        <w:t xml:space="preserve">South Korea is modernizing very fast and experiencing great economic growth. However, the rural area is still </w:t>
      </w:r>
      <w:r w:rsidR="00B14D84">
        <w:t>poor in comparison.</w:t>
      </w:r>
      <w:r w:rsidR="00C94814">
        <w:t xml:space="preserve"> (transition)</w:t>
      </w:r>
    </w:p>
    <w:p w14:paraId="6E6F7C05" w14:textId="3F705927" w:rsidR="00071896" w:rsidRDefault="00827242" w:rsidP="00071896">
      <w:pPr>
        <w:pStyle w:val="Heading2"/>
        <w:numPr>
          <w:ilvl w:val="0"/>
          <w:numId w:val="40"/>
        </w:numPr>
      </w:pPr>
      <w:r>
        <w:t xml:space="preserve">Cultural values and </w:t>
      </w:r>
      <w:r w:rsidR="00FF3A98">
        <w:t xml:space="preserve">realities reflected in </w:t>
      </w:r>
      <w:r w:rsidR="00900C12">
        <w:t>movies.</w:t>
      </w:r>
    </w:p>
    <w:p w14:paraId="23A219B2" w14:textId="58AED8BA" w:rsidR="00900C12" w:rsidRDefault="00B22DFC" w:rsidP="00FA4E27">
      <w:pPr>
        <w:pStyle w:val="Heading2"/>
        <w:numPr>
          <w:ilvl w:val="1"/>
          <w:numId w:val="40"/>
        </w:numPr>
      </w:pPr>
      <w:proofErr w:type="spellStart"/>
      <w:r>
        <w:t>Obaltan</w:t>
      </w:r>
      <w:proofErr w:type="spellEnd"/>
      <w:r>
        <w:t xml:space="preserve"> </w:t>
      </w:r>
      <w:r w:rsidR="00CE0D0C">
        <w:t xml:space="preserve">(1960) </w:t>
      </w:r>
      <w:r w:rsidR="00815F24">
        <w:t>made in a brief time where government censorship was not in place yet.</w:t>
      </w:r>
    </w:p>
    <w:p w14:paraId="010F1DDD" w14:textId="14B92817" w:rsidR="00815F24" w:rsidRDefault="00D5687B" w:rsidP="00815F24">
      <w:pPr>
        <w:pStyle w:val="Heading2"/>
        <w:numPr>
          <w:ilvl w:val="2"/>
          <w:numId w:val="40"/>
        </w:numPr>
      </w:pPr>
      <w:r>
        <w:t>Deal</w:t>
      </w:r>
      <w:r w:rsidR="00B57F46">
        <w:t>s with issues Korea was feeling after the Korean War</w:t>
      </w:r>
    </w:p>
    <w:p w14:paraId="27987D39" w14:textId="2D0E0673" w:rsidR="00B57F46" w:rsidRDefault="00B57F46" w:rsidP="00B57F46">
      <w:pPr>
        <w:pStyle w:val="Heading2"/>
        <w:numPr>
          <w:ilvl w:val="3"/>
          <w:numId w:val="40"/>
        </w:numPr>
      </w:pPr>
      <w:r>
        <w:t>PTSD</w:t>
      </w:r>
    </w:p>
    <w:p w14:paraId="41EB5033" w14:textId="1FABEBD6" w:rsidR="00152FC9" w:rsidRDefault="00152FC9" w:rsidP="004B101A">
      <w:pPr>
        <w:pStyle w:val="Heading2"/>
        <w:numPr>
          <w:ilvl w:val="3"/>
          <w:numId w:val="40"/>
        </w:numPr>
      </w:pPr>
      <w:r>
        <w:t>Hardships of post-war poverty</w:t>
      </w:r>
    </w:p>
    <w:p w14:paraId="1CAC5B04" w14:textId="27F6DA83" w:rsidR="0008774E" w:rsidRDefault="0008774E" w:rsidP="004B101A">
      <w:pPr>
        <w:pStyle w:val="Heading2"/>
        <w:numPr>
          <w:ilvl w:val="3"/>
          <w:numId w:val="40"/>
        </w:numPr>
      </w:pPr>
      <w:r>
        <w:lastRenderedPageBreak/>
        <w:t xml:space="preserve">Banned in Korea </w:t>
      </w:r>
      <w:r w:rsidR="00271C54">
        <w:t>initially.</w:t>
      </w:r>
    </w:p>
    <w:p w14:paraId="2CF71325" w14:textId="57E7D8FC" w:rsidR="00900C12" w:rsidRDefault="00815F24" w:rsidP="00815F24">
      <w:pPr>
        <w:pStyle w:val="Heading2"/>
        <w:numPr>
          <w:ilvl w:val="1"/>
          <w:numId w:val="40"/>
        </w:numPr>
      </w:pPr>
      <w:r>
        <w:t>Class divide emphasized greatly</w:t>
      </w:r>
      <w:r w:rsidR="00900C12">
        <w:t xml:space="preserve"> in Parasite (2019).</w:t>
      </w:r>
    </w:p>
    <w:p w14:paraId="6591628A" w14:textId="24E3EAA1" w:rsidR="00B27F2C" w:rsidRDefault="0023147B" w:rsidP="00B27F2C">
      <w:pPr>
        <w:pStyle w:val="Heading2"/>
        <w:numPr>
          <w:ilvl w:val="2"/>
          <w:numId w:val="40"/>
        </w:numPr>
      </w:pPr>
      <w:r>
        <w:t>Director Bong Joon-Ho has these themes in his earlier films Snowpiercer and The Host.</w:t>
      </w:r>
    </w:p>
    <w:p w14:paraId="45BED9BE" w14:textId="504CC773" w:rsidR="00900C12" w:rsidRDefault="00865996" w:rsidP="00900C12">
      <w:pPr>
        <w:pStyle w:val="Heading2"/>
        <w:numPr>
          <w:ilvl w:val="2"/>
          <w:numId w:val="40"/>
        </w:numPr>
      </w:pPr>
      <w:r>
        <w:t xml:space="preserve">Movie </w:t>
      </w:r>
      <w:r w:rsidR="008F5751">
        <w:t>taps into a real problem that hard work in Korea doesn’t mean you’ll have a fulfilling life</w:t>
      </w:r>
      <w:r w:rsidR="006D7FE1">
        <w:t>, and depicting the disenfranchisement both sides feel</w:t>
      </w:r>
      <w:r w:rsidR="00900C12">
        <w:t>.</w:t>
      </w:r>
    </w:p>
    <w:p w14:paraId="7CD1118A" w14:textId="798C4375" w:rsidR="00913E76" w:rsidRDefault="00F94E5D" w:rsidP="00913E76">
      <w:pPr>
        <w:pStyle w:val="Heading2"/>
        <w:numPr>
          <w:ilvl w:val="0"/>
          <w:numId w:val="0"/>
        </w:numPr>
        <w:ind w:left="720" w:hanging="360"/>
      </w:pPr>
      <w:r>
        <w:t>Film and entertainment</w:t>
      </w:r>
      <w:r w:rsidR="00EA558A">
        <w:t xml:space="preserve"> </w:t>
      </w:r>
      <w:r w:rsidR="001A7B5E">
        <w:t xml:space="preserve">is </w:t>
      </w:r>
      <w:r w:rsidR="0027125A">
        <w:t>important to</w:t>
      </w:r>
      <w:r>
        <w:t xml:space="preserve"> the Korean nation </w:t>
      </w:r>
      <w:r w:rsidR="004D2C1D">
        <w:t>so much so that the government sponsors and supports the industry</w:t>
      </w:r>
      <w:r>
        <w:t>.</w:t>
      </w:r>
    </w:p>
    <w:p w14:paraId="630AE54B" w14:textId="1702BB2A" w:rsidR="000B2736" w:rsidRPr="009C5251" w:rsidRDefault="002017E1" w:rsidP="000E36BA">
      <w:pPr>
        <w:pStyle w:val="Heading2"/>
        <w:numPr>
          <w:ilvl w:val="0"/>
          <w:numId w:val="40"/>
        </w:numPr>
        <w:rPr>
          <w:b/>
          <w:bCs/>
        </w:rPr>
      </w:pPr>
      <w:r>
        <w:t>Korean Film Industry</w:t>
      </w:r>
    </w:p>
    <w:p w14:paraId="340B6BD4" w14:textId="2AAD88D7" w:rsidR="000B2736" w:rsidRPr="00533E61" w:rsidRDefault="00DF2EA0" w:rsidP="001C3450">
      <w:pPr>
        <w:pStyle w:val="Heading2"/>
        <w:numPr>
          <w:ilvl w:val="1"/>
          <w:numId w:val="40"/>
        </w:numPr>
        <w:rPr>
          <w:b/>
          <w:bCs/>
        </w:rPr>
      </w:pPr>
      <w:r>
        <w:t xml:space="preserve">Korean Film Council is a </w:t>
      </w:r>
      <w:r w:rsidR="001E3AF4">
        <w:t>public institution</w:t>
      </w:r>
      <w:r w:rsidR="00533E61">
        <w:t>.</w:t>
      </w:r>
    </w:p>
    <w:p w14:paraId="42289150" w14:textId="33186742" w:rsidR="00533E61" w:rsidRPr="00C472E2" w:rsidRDefault="00196B3D" w:rsidP="00533E61">
      <w:pPr>
        <w:pStyle w:val="Heading2"/>
        <w:numPr>
          <w:ilvl w:val="2"/>
          <w:numId w:val="40"/>
        </w:numPr>
        <w:rPr>
          <w:b/>
          <w:bCs/>
        </w:rPr>
      </w:pPr>
      <w:r>
        <w:t>Support planning</w:t>
      </w:r>
      <w:r w:rsidR="00B64151">
        <w:t xml:space="preserve">, </w:t>
      </w:r>
      <w:r>
        <w:t>developing</w:t>
      </w:r>
      <w:r w:rsidR="00B64151">
        <w:t xml:space="preserve">, and </w:t>
      </w:r>
      <w:r w:rsidR="00026776">
        <w:t>distribution</w:t>
      </w:r>
      <w:r>
        <w:t xml:space="preserve"> for Korean movie projects</w:t>
      </w:r>
      <w:r w:rsidR="00C472E2">
        <w:t>.</w:t>
      </w:r>
    </w:p>
    <w:p w14:paraId="5B5007C5" w14:textId="18AC9AE2" w:rsidR="008A6061" w:rsidRDefault="009170DC" w:rsidP="008A6061">
      <w:pPr>
        <w:pStyle w:val="Heading2"/>
        <w:numPr>
          <w:ilvl w:val="2"/>
          <w:numId w:val="40"/>
        </w:numPr>
        <w:rPr>
          <w:b/>
          <w:bCs/>
        </w:rPr>
      </w:pPr>
      <w:r>
        <w:t xml:space="preserve">Gave large stimulus package </w:t>
      </w:r>
      <w:r w:rsidR="008A6061">
        <w:t>during COVID pandemic</w:t>
      </w:r>
      <w:r w:rsidR="003C7F90">
        <w:t>.</w:t>
      </w:r>
    </w:p>
    <w:p w14:paraId="7D5F95E1" w14:textId="3C2312B3" w:rsidR="008A6061" w:rsidRPr="0074083A" w:rsidRDefault="00790FDC" w:rsidP="008A6061">
      <w:pPr>
        <w:pStyle w:val="Heading2"/>
        <w:numPr>
          <w:ilvl w:val="1"/>
          <w:numId w:val="40"/>
        </w:numPr>
        <w:rPr>
          <w:b/>
          <w:bCs/>
        </w:rPr>
      </w:pPr>
      <w:r>
        <w:t xml:space="preserve">Private investors </w:t>
      </w:r>
      <w:r w:rsidR="00817DF1">
        <w:t>contribute</w:t>
      </w:r>
      <w:r w:rsidR="00651480">
        <w:t xml:space="preserve"> </w:t>
      </w:r>
      <w:r w:rsidR="00817DF1">
        <w:t>as well as in any other industry when they believe the film can turn a profit.</w:t>
      </w:r>
    </w:p>
    <w:p w14:paraId="165A9468" w14:textId="4E90F5EA" w:rsidR="0074083A" w:rsidRPr="006854B4" w:rsidRDefault="001B6105" w:rsidP="008A6061">
      <w:pPr>
        <w:pStyle w:val="Heading2"/>
        <w:numPr>
          <w:ilvl w:val="1"/>
          <w:numId w:val="40"/>
        </w:numPr>
        <w:rPr>
          <w:b/>
          <w:bCs/>
        </w:rPr>
      </w:pPr>
      <w:r>
        <w:t xml:space="preserve">Streaming platforms </w:t>
      </w:r>
      <w:r w:rsidR="006854B4">
        <w:t>sponsor Korean film and TV projects.</w:t>
      </w:r>
    </w:p>
    <w:p w14:paraId="11601717" w14:textId="43571E28" w:rsidR="006854B4" w:rsidRPr="006854B4" w:rsidRDefault="006854B4" w:rsidP="006854B4">
      <w:pPr>
        <w:pStyle w:val="Heading2"/>
        <w:numPr>
          <w:ilvl w:val="2"/>
          <w:numId w:val="40"/>
        </w:numPr>
        <w:rPr>
          <w:b/>
          <w:bCs/>
        </w:rPr>
      </w:pPr>
      <w:r>
        <w:t>Squid Game</w:t>
      </w:r>
    </w:p>
    <w:p w14:paraId="4E2BA438" w14:textId="702ECD90" w:rsidR="006854B4" w:rsidRPr="008A6061" w:rsidRDefault="006854B4" w:rsidP="006854B4">
      <w:pPr>
        <w:pStyle w:val="Heading2"/>
        <w:numPr>
          <w:ilvl w:val="2"/>
          <w:numId w:val="40"/>
        </w:numPr>
        <w:rPr>
          <w:b/>
          <w:bCs/>
        </w:rPr>
      </w:pPr>
      <w:r>
        <w:t>Physical 100</w:t>
      </w:r>
    </w:p>
    <w:p w14:paraId="7D8FDB2C" w14:textId="750B6F48" w:rsidR="000B2736" w:rsidRPr="009C5251" w:rsidRDefault="00996F1F" w:rsidP="000B2736">
      <w:pPr>
        <w:pStyle w:val="Heading2"/>
        <w:numPr>
          <w:ilvl w:val="0"/>
          <w:numId w:val="0"/>
        </w:numPr>
        <w:ind w:left="720" w:hanging="360"/>
        <w:rPr>
          <w:b/>
          <w:bCs/>
        </w:rPr>
      </w:pPr>
      <w:r>
        <w:t xml:space="preserve">The Korean entertainment industry is </w:t>
      </w:r>
      <w:r w:rsidR="00B73E98">
        <w:t xml:space="preserve">a </w:t>
      </w:r>
      <w:r w:rsidR="007B2266">
        <w:t>force and</w:t>
      </w:r>
      <w:r w:rsidR="00B73E98">
        <w:t xml:space="preserve"> is important to the Korean government and </w:t>
      </w:r>
      <w:r w:rsidR="003427A4">
        <w:t>its</w:t>
      </w:r>
      <w:r w:rsidR="00B73E98">
        <w:t xml:space="preserve"> culture. </w:t>
      </w:r>
      <w:r w:rsidR="007D60FA">
        <w:t>Its</w:t>
      </w:r>
      <w:r w:rsidR="004F76B9">
        <w:t xml:space="preserve"> culture has become popular internationally with hits like Squid Game, Parasite, and cult classic like </w:t>
      </w:r>
      <w:proofErr w:type="spellStart"/>
      <w:r w:rsidR="004F76B9">
        <w:t>Oldboy</w:t>
      </w:r>
      <w:proofErr w:type="spellEnd"/>
      <w:r w:rsidR="004F76B9">
        <w:t xml:space="preserve">. </w:t>
      </w:r>
      <w:r w:rsidR="00C94814">
        <w:t>(transition)</w:t>
      </w:r>
    </w:p>
    <w:p w14:paraId="025B004A" w14:textId="2A05265F" w:rsidR="00A769E6" w:rsidRPr="00DB2AD7" w:rsidRDefault="000B2736" w:rsidP="001C3450">
      <w:pPr>
        <w:pStyle w:val="Heading2"/>
        <w:numPr>
          <w:ilvl w:val="0"/>
          <w:numId w:val="40"/>
        </w:numPr>
      </w:pPr>
      <w:r w:rsidRPr="00DB2AD7">
        <w:t>Conclusion</w:t>
      </w:r>
    </w:p>
    <w:p w14:paraId="0BA1495D" w14:textId="585FBFB2" w:rsidR="00AA0BA8" w:rsidRDefault="00701B81" w:rsidP="000B2736">
      <w:pPr>
        <w:pStyle w:val="Heading2"/>
        <w:numPr>
          <w:ilvl w:val="0"/>
          <w:numId w:val="0"/>
        </w:numPr>
      </w:pPr>
      <w:r>
        <w:t>Most films and TV shows reflect the High Context culture of Korea. And although there is a class divide present in Korea, there is certainly a Low Power Distance.</w:t>
      </w:r>
      <w:r>
        <w:t xml:space="preserve"> </w:t>
      </w:r>
      <w:r w:rsidR="00D27D78">
        <w:t xml:space="preserve">Korean entertainment </w:t>
      </w:r>
      <w:r w:rsidR="007F0E38">
        <w:t>reflect</w:t>
      </w:r>
      <w:r w:rsidR="00D27D78">
        <w:t>s</w:t>
      </w:r>
      <w:r w:rsidR="007F0E38">
        <w:t xml:space="preserve"> the collectivist culture </w:t>
      </w:r>
      <w:r w:rsidR="003D4E92">
        <w:t xml:space="preserve">that emphasizes the family welfare over the individual, and importance of duty. </w:t>
      </w:r>
      <w:r w:rsidR="00BE0B16">
        <w:t xml:space="preserve">Korean films also chronicle the attitudes many Koreans held throughout their history as shown in </w:t>
      </w:r>
      <w:proofErr w:type="spellStart"/>
      <w:r w:rsidR="00BE0B16">
        <w:t>Obaltan</w:t>
      </w:r>
      <w:proofErr w:type="spellEnd"/>
      <w:r w:rsidR="00BE0B16">
        <w:t xml:space="preserve">. </w:t>
      </w:r>
      <w:r w:rsidR="00D27D78">
        <w:t>It’s an industry that is still growing as Korea itself is experiencing huge growth nationwide.</w:t>
      </w:r>
    </w:p>
    <w:p w14:paraId="391B21BA" w14:textId="77777777" w:rsidR="00B30FC6" w:rsidRDefault="00B30FC6" w:rsidP="000B2736">
      <w:pPr>
        <w:pStyle w:val="Heading2"/>
        <w:numPr>
          <w:ilvl w:val="0"/>
          <w:numId w:val="0"/>
        </w:numPr>
      </w:pPr>
    </w:p>
    <w:p w14:paraId="0107ABD2" w14:textId="77777777" w:rsidR="00B30FC6" w:rsidRDefault="00B30FC6" w:rsidP="000B2736">
      <w:pPr>
        <w:pStyle w:val="Heading2"/>
        <w:numPr>
          <w:ilvl w:val="0"/>
          <w:numId w:val="0"/>
        </w:numPr>
      </w:pPr>
    </w:p>
    <w:p w14:paraId="15CAD3A8" w14:textId="77777777" w:rsidR="00B30FC6" w:rsidRDefault="00B30FC6" w:rsidP="000B2736">
      <w:pPr>
        <w:pStyle w:val="Heading2"/>
        <w:numPr>
          <w:ilvl w:val="0"/>
          <w:numId w:val="0"/>
        </w:numPr>
      </w:pPr>
    </w:p>
    <w:p w14:paraId="5DC62C5C" w14:textId="77777777" w:rsidR="00B30FC6" w:rsidRDefault="00B30FC6" w:rsidP="000B2736">
      <w:pPr>
        <w:pStyle w:val="Heading2"/>
        <w:numPr>
          <w:ilvl w:val="0"/>
          <w:numId w:val="0"/>
        </w:numPr>
      </w:pPr>
    </w:p>
    <w:p w14:paraId="1371E488" w14:textId="77777777" w:rsidR="00AA0BA8" w:rsidRDefault="00AA0BA8" w:rsidP="000B2736">
      <w:pPr>
        <w:pStyle w:val="Heading2"/>
        <w:numPr>
          <w:ilvl w:val="0"/>
          <w:numId w:val="0"/>
        </w:numPr>
      </w:pPr>
    </w:p>
    <w:p w14:paraId="57521C19" w14:textId="77777777" w:rsidR="00AA0BA8" w:rsidRDefault="00AA0BA8" w:rsidP="000B2736">
      <w:pPr>
        <w:pStyle w:val="Heading2"/>
        <w:numPr>
          <w:ilvl w:val="0"/>
          <w:numId w:val="0"/>
        </w:numPr>
      </w:pPr>
    </w:p>
    <w:p w14:paraId="101B4B39" w14:textId="7D6BE10E" w:rsidR="00F03CC3" w:rsidRDefault="00F03CC3" w:rsidP="000B2736">
      <w:pPr>
        <w:pStyle w:val="Heading2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Bibliography</w:t>
      </w:r>
    </w:p>
    <w:p w14:paraId="58A416EC" w14:textId="77777777" w:rsidR="00A067C4" w:rsidRDefault="00A067C4" w:rsidP="00A067C4">
      <w:pPr>
        <w:pStyle w:val="NormalWeb"/>
        <w:ind w:left="567" w:hanging="567"/>
      </w:pPr>
      <w:proofErr w:type="spellStart"/>
      <w:r>
        <w:rPr>
          <w:i/>
          <w:iCs/>
        </w:rPr>
        <w:t>Kobiz</w:t>
      </w:r>
      <w:proofErr w:type="spellEnd"/>
      <w:r>
        <w:rPr>
          <w:i/>
          <w:iCs/>
        </w:rPr>
        <w:t xml:space="preserve"> - Korean film, news, actor, movie, cinema, Location &amp; Korean Film Archive</w:t>
      </w:r>
      <w:r>
        <w:t xml:space="preserve">. Korean Film Biz Zone. (n.d.). Retrieved March 15, 2023, from </w:t>
      </w:r>
      <w:proofErr w:type="gramStart"/>
      <w:r>
        <w:t>http://www.koreanfilm.or.kr/eng/kofic/intro.jsp</w:t>
      </w:r>
      <w:proofErr w:type="gramEnd"/>
      <w:r>
        <w:t xml:space="preserve"> </w:t>
      </w:r>
    </w:p>
    <w:p w14:paraId="6651C898" w14:textId="77777777" w:rsidR="00AA0BA8" w:rsidRDefault="00AA0BA8" w:rsidP="00AA0BA8">
      <w:pPr>
        <w:pStyle w:val="NormalWeb"/>
        <w:ind w:left="567" w:hanging="567"/>
      </w:pPr>
      <w:r>
        <w:t xml:space="preserve">Bennett, S. (n.d.). </w:t>
      </w:r>
      <w:r>
        <w:rPr>
          <w:i/>
          <w:iCs/>
        </w:rPr>
        <w:t xml:space="preserve">Chapter 15 </w:t>
      </w:r>
      <w:proofErr w:type="spellStart"/>
      <w:r>
        <w:rPr>
          <w:i/>
          <w:iCs/>
        </w:rPr>
        <w:t>korean</w:t>
      </w:r>
      <w:proofErr w:type="spellEnd"/>
      <w:r>
        <w:rPr>
          <w:i/>
          <w:iCs/>
        </w:rPr>
        <w:t xml:space="preserve"> culture</w:t>
      </w:r>
      <w:r>
        <w:t xml:space="preserve">. Chapter 15 Korean Culture. Retrieved March 15, 2023, from </w:t>
      </w:r>
      <w:proofErr w:type="gramStart"/>
      <w:r>
        <w:t>http://freebooks.uvu.edu/NURS3400/index.php/ch11-korean-culture.html</w:t>
      </w:r>
      <w:proofErr w:type="gramEnd"/>
      <w:r>
        <w:t xml:space="preserve"> </w:t>
      </w:r>
    </w:p>
    <w:p w14:paraId="6CF85120" w14:textId="3AC72A67" w:rsidR="000406DD" w:rsidRDefault="000406DD" w:rsidP="000406DD">
      <w:pPr>
        <w:pStyle w:val="NormalWeb"/>
        <w:ind w:left="567" w:hanging="567"/>
      </w:pPr>
      <w:r>
        <w:t xml:space="preserve">Stafford, P. (2020, June 1). </w:t>
      </w:r>
      <w:r>
        <w:rPr>
          <w:i/>
          <w:iCs/>
        </w:rPr>
        <w:t>Things we've learned about South Korea from 10 of its best movies</w:t>
      </w:r>
      <w:r>
        <w:t xml:space="preserve">. Culture Trip. Retrieved March 15, 2023, from </w:t>
      </w:r>
      <w:r w:rsidR="00A72FED">
        <w:t>https://theculturetrip.com/asia/south-korea/articles/things-weve-learned-about-south-korea-from-10-of-its-best-movies/.</w:t>
      </w:r>
      <w:r>
        <w:t xml:space="preserve"> </w:t>
      </w:r>
    </w:p>
    <w:p w14:paraId="10C30D37" w14:textId="77777777" w:rsidR="00A067C4" w:rsidRPr="00F03CC3" w:rsidRDefault="00A067C4" w:rsidP="000B2736">
      <w:pPr>
        <w:pStyle w:val="Heading2"/>
        <w:numPr>
          <w:ilvl w:val="0"/>
          <w:numId w:val="0"/>
        </w:numPr>
      </w:pPr>
    </w:p>
    <w:sectPr w:rsidR="00A067C4" w:rsidRPr="00F03CC3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B03B" w14:textId="77777777" w:rsidR="00223216" w:rsidRDefault="00223216">
      <w:pPr>
        <w:spacing w:after="0" w:line="240" w:lineRule="auto"/>
      </w:pPr>
      <w:r>
        <w:separator/>
      </w:r>
    </w:p>
  </w:endnote>
  <w:endnote w:type="continuationSeparator" w:id="0">
    <w:p w14:paraId="29240F69" w14:textId="77777777" w:rsidR="00223216" w:rsidRDefault="0022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678D" w14:textId="25693E92" w:rsidR="00A769E6" w:rsidRPr="0025690E" w:rsidRDefault="00000000" w:rsidP="0025690E">
    <w:pPr>
      <w:pStyle w:val="Footer"/>
    </w:pPr>
    <w:sdt>
      <w:sdtPr>
        <w:alias w:val="Title:"/>
        <w:tag w:val="Title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8B4E32">
          <w:t>South Korean Filmmaking</w:t>
        </w:r>
      </w:sdtContent>
    </w:sdt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B82878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B8287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2114" w14:textId="77777777" w:rsidR="00223216" w:rsidRDefault="00223216">
      <w:pPr>
        <w:spacing w:after="0" w:line="240" w:lineRule="auto"/>
      </w:pPr>
      <w:r>
        <w:separator/>
      </w:r>
    </w:p>
  </w:footnote>
  <w:footnote w:type="continuationSeparator" w:id="0">
    <w:p w14:paraId="088B6584" w14:textId="77777777" w:rsidR="00223216" w:rsidRDefault="00223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696C" w14:textId="309E816A" w:rsidR="00370388" w:rsidRDefault="00370388">
    <w:pPr>
      <w:pStyle w:val="Header"/>
    </w:pPr>
    <w:r>
      <w:t>Oral &amp; Interpersonal Communication</w:t>
    </w:r>
    <w:r w:rsidR="001676EE">
      <w:tab/>
    </w:r>
    <w:r w:rsidR="001676EE">
      <w:tab/>
    </w:r>
    <w:r w:rsidR="001676EE">
      <w:tab/>
    </w:r>
    <w:r w:rsidR="001676EE">
      <w:tab/>
    </w:r>
    <w:r w:rsidR="001676EE">
      <w:tab/>
    </w:r>
    <w:r w:rsidR="001676EE">
      <w:tab/>
    </w:r>
    <w:r w:rsidR="001676EE">
      <w:tab/>
      <w:t>Gunnar Forcier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C54E6"/>
    <w:multiLevelType w:val="hybridMultilevel"/>
    <w:tmpl w:val="1B38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0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EC6232C"/>
    <w:multiLevelType w:val="hybridMultilevel"/>
    <w:tmpl w:val="FF76D5FA"/>
    <w:lvl w:ilvl="0" w:tplc="B096DA9E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1253350">
    <w:abstractNumId w:val="9"/>
  </w:num>
  <w:num w:numId="2" w16cid:durableId="843662988">
    <w:abstractNumId w:val="7"/>
  </w:num>
  <w:num w:numId="3" w16cid:durableId="1972510843">
    <w:abstractNumId w:val="22"/>
  </w:num>
  <w:num w:numId="4" w16cid:durableId="1469278009">
    <w:abstractNumId w:val="10"/>
  </w:num>
  <w:num w:numId="5" w16cid:durableId="271134421">
    <w:abstractNumId w:val="10"/>
    <w:lvlOverride w:ilvl="0">
      <w:startOverride w:val="1"/>
    </w:lvlOverride>
  </w:num>
  <w:num w:numId="6" w16cid:durableId="1322655293">
    <w:abstractNumId w:val="10"/>
    <w:lvlOverride w:ilvl="0">
      <w:startOverride w:val="1"/>
    </w:lvlOverride>
  </w:num>
  <w:num w:numId="7" w16cid:durableId="38359289">
    <w:abstractNumId w:val="10"/>
    <w:lvlOverride w:ilvl="0">
      <w:startOverride w:val="1"/>
    </w:lvlOverride>
  </w:num>
  <w:num w:numId="8" w16cid:durableId="2143113681">
    <w:abstractNumId w:val="10"/>
    <w:lvlOverride w:ilvl="0">
      <w:startOverride w:val="1"/>
    </w:lvlOverride>
  </w:num>
  <w:num w:numId="9" w16cid:durableId="762609595">
    <w:abstractNumId w:val="10"/>
    <w:lvlOverride w:ilvl="0">
      <w:startOverride w:val="1"/>
    </w:lvlOverride>
  </w:num>
  <w:num w:numId="10" w16cid:durableId="905149192">
    <w:abstractNumId w:val="17"/>
  </w:num>
  <w:num w:numId="11" w16cid:durableId="813179544">
    <w:abstractNumId w:val="23"/>
  </w:num>
  <w:num w:numId="12" w16cid:durableId="1399474603">
    <w:abstractNumId w:val="19"/>
  </w:num>
  <w:num w:numId="13" w16cid:durableId="1557664804">
    <w:abstractNumId w:val="15"/>
  </w:num>
  <w:num w:numId="14" w16cid:durableId="1808820310">
    <w:abstractNumId w:val="15"/>
    <w:lvlOverride w:ilvl="0">
      <w:startOverride w:val="1"/>
    </w:lvlOverride>
  </w:num>
  <w:num w:numId="15" w16cid:durableId="1108694513">
    <w:abstractNumId w:val="15"/>
    <w:lvlOverride w:ilvl="0">
      <w:startOverride w:val="1"/>
    </w:lvlOverride>
  </w:num>
  <w:num w:numId="16" w16cid:durableId="190077039">
    <w:abstractNumId w:val="15"/>
    <w:lvlOverride w:ilvl="0">
      <w:startOverride w:val="1"/>
    </w:lvlOverride>
  </w:num>
  <w:num w:numId="17" w16cid:durableId="648898142">
    <w:abstractNumId w:val="13"/>
  </w:num>
  <w:num w:numId="18" w16cid:durableId="562445176">
    <w:abstractNumId w:val="15"/>
    <w:lvlOverride w:ilvl="0">
      <w:startOverride w:val="1"/>
    </w:lvlOverride>
  </w:num>
  <w:num w:numId="19" w16cid:durableId="1962150223">
    <w:abstractNumId w:val="15"/>
    <w:lvlOverride w:ilvl="0">
      <w:startOverride w:val="1"/>
    </w:lvlOverride>
  </w:num>
  <w:num w:numId="20" w16cid:durableId="880626720">
    <w:abstractNumId w:val="15"/>
    <w:lvlOverride w:ilvl="0">
      <w:startOverride w:val="1"/>
    </w:lvlOverride>
  </w:num>
  <w:num w:numId="21" w16cid:durableId="1396661906">
    <w:abstractNumId w:val="16"/>
  </w:num>
  <w:num w:numId="22" w16cid:durableId="1958872754">
    <w:abstractNumId w:val="15"/>
    <w:lvlOverride w:ilvl="0">
      <w:startOverride w:val="1"/>
    </w:lvlOverride>
  </w:num>
  <w:num w:numId="23" w16cid:durableId="1380327783">
    <w:abstractNumId w:val="15"/>
    <w:lvlOverride w:ilvl="0">
      <w:startOverride w:val="1"/>
    </w:lvlOverride>
  </w:num>
  <w:num w:numId="24" w16cid:durableId="1468431642">
    <w:abstractNumId w:val="25"/>
  </w:num>
  <w:num w:numId="25" w16cid:durableId="1733045756">
    <w:abstractNumId w:val="26"/>
  </w:num>
  <w:num w:numId="26" w16cid:durableId="1792821713">
    <w:abstractNumId w:val="14"/>
  </w:num>
  <w:num w:numId="27" w16cid:durableId="1355956304">
    <w:abstractNumId w:val="18"/>
  </w:num>
  <w:num w:numId="28" w16cid:durableId="564537321">
    <w:abstractNumId w:val="6"/>
  </w:num>
  <w:num w:numId="29" w16cid:durableId="2102287017">
    <w:abstractNumId w:val="5"/>
  </w:num>
  <w:num w:numId="30" w16cid:durableId="138964334">
    <w:abstractNumId w:val="4"/>
  </w:num>
  <w:num w:numId="31" w16cid:durableId="1890148119">
    <w:abstractNumId w:val="8"/>
  </w:num>
  <w:num w:numId="32" w16cid:durableId="658314489">
    <w:abstractNumId w:val="3"/>
  </w:num>
  <w:num w:numId="33" w16cid:durableId="1212155659">
    <w:abstractNumId w:val="2"/>
  </w:num>
  <w:num w:numId="34" w16cid:durableId="1780251335">
    <w:abstractNumId w:val="1"/>
  </w:num>
  <w:num w:numId="35" w16cid:durableId="2041931390">
    <w:abstractNumId w:val="0"/>
  </w:num>
  <w:num w:numId="36" w16cid:durableId="1127965174">
    <w:abstractNumId w:val="12"/>
  </w:num>
  <w:num w:numId="37" w16cid:durableId="1255360524">
    <w:abstractNumId w:val="24"/>
  </w:num>
  <w:num w:numId="38" w16cid:durableId="662708719">
    <w:abstractNumId w:val="20"/>
  </w:num>
  <w:num w:numId="39" w16cid:durableId="1402559480">
    <w:abstractNumId w:val="11"/>
  </w:num>
  <w:num w:numId="40" w16cid:durableId="13830913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67"/>
    <w:rsid w:val="00026776"/>
    <w:rsid w:val="000406DD"/>
    <w:rsid w:val="00043B53"/>
    <w:rsid w:val="00066818"/>
    <w:rsid w:val="00071896"/>
    <w:rsid w:val="0008774E"/>
    <w:rsid w:val="000B2736"/>
    <w:rsid w:val="000C35C0"/>
    <w:rsid w:val="000E36BA"/>
    <w:rsid w:val="000F2EFB"/>
    <w:rsid w:val="000F4F17"/>
    <w:rsid w:val="00106A56"/>
    <w:rsid w:val="00127196"/>
    <w:rsid w:val="00131BD7"/>
    <w:rsid w:val="00141635"/>
    <w:rsid w:val="00152FC9"/>
    <w:rsid w:val="001676EE"/>
    <w:rsid w:val="00174223"/>
    <w:rsid w:val="00196B3D"/>
    <w:rsid w:val="001A726B"/>
    <w:rsid w:val="001A7B5E"/>
    <w:rsid w:val="001B6105"/>
    <w:rsid w:val="001B6B24"/>
    <w:rsid w:val="001C3450"/>
    <w:rsid w:val="001E3AF4"/>
    <w:rsid w:val="001F1B40"/>
    <w:rsid w:val="002017E1"/>
    <w:rsid w:val="00222C55"/>
    <w:rsid w:val="00223216"/>
    <w:rsid w:val="00225217"/>
    <w:rsid w:val="0023147B"/>
    <w:rsid w:val="0025690E"/>
    <w:rsid w:val="00263472"/>
    <w:rsid w:val="0027125A"/>
    <w:rsid w:val="00271C54"/>
    <w:rsid w:val="002A6BF1"/>
    <w:rsid w:val="002A795B"/>
    <w:rsid w:val="00311E26"/>
    <w:rsid w:val="003427A4"/>
    <w:rsid w:val="00370388"/>
    <w:rsid w:val="003946FB"/>
    <w:rsid w:val="003C7F90"/>
    <w:rsid w:val="003D4E92"/>
    <w:rsid w:val="003E4B77"/>
    <w:rsid w:val="004A3E1A"/>
    <w:rsid w:val="004B101A"/>
    <w:rsid w:val="004D2C1D"/>
    <w:rsid w:val="004F76B9"/>
    <w:rsid w:val="00533E61"/>
    <w:rsid w:val="005A4153"/>
    <w:rsid w:val="005B22F1"/>
    <w:rsid w:val="00651480"/>
    <w:rsid w:val="00666813"/>
    <w:rsid w:val="00676AC7"/>
    <w:rsid w:val="006854B4"/>
    <w:rsid w:val="006D3D9D"/>
    <w:rsid w:val="006D7FE1"/>
    <w:rsid w:val="00701B81"/>
    <w:rsid w:val="0074083A"/>
    <w:rsid w:val="00757404"/>
    <w:rsid w:val="00790FDC"/>
    <w:rsid w:val="007B2266"/>
    <w:rsid w:val="007D2844"/>
    <w:rsid w:val="007D60FA"/>
    <w:rsid w:val="007F0E38"/>
    <w:rsid w:val="007F3C9F"/>
    <w:rsid w:val="00815F24"/>
    <w:rsid w:val="00817DF1"/>
    <w:rsid w:val="00827242"/>
    <w:rsid w:val="0083087D"/>
    <w:rsid w:val="0086238C"/>
    <w:rsid w:val="00865996"/>
    <w:rsid w:val="00882A1E"/>
    <w:rsid w:val="008A6061"/>
    <w:rsid w:val="008A7E9D"/>
    <w:rsid w:val="008B4470"/>
    <w:rsid w:val="008B4E32"/>
    <w:rsid w:val="008E752A"/>
    <w:rsid w:val="008F5751"/>
    <w:rsid w:val="00900C12"/>
    <w:rsid w:val="00913E76"/>
    <w:rsid w:val="009170DC"/>
    <w:rsid w:val="00964F1C"/>
    <w:rsid w:val="00976038"/>
    <w:rsid w:val="00996F1F"/>
    <w:rsid w:val="009A2ED4"/>
    <w:rsid w:val="009A6E34"/>
    <w:rsid w:val="009C5251"/>
    <w:rsid w:val="009C769D"/>
    <w:rsid w:val="009D6644"/>
    <w:rsid w:val="00A067C4"/>
    <w:rsid w:val="00A72FED"/>
    <w:rsid w:val="00A769E6"/>
    <w:rsid w:val="00A97CF3"/>
    <w:rsid w:val="00AA0BA8"/>
    <w:rsid w:val="00AA7195"/>
    <w:rsid w:val="00AB3FBC"/>
    <w:rsid w:val="00B00D42"/>
    <w:rsid w:val="00B14D84"/>
    <w:rsid w:val="00B22DFC"/>
    <w:rsid w:val="00B27C7C"/>
    <w:rsid w:val="00B27F2C"/>
    <w:rsid w:val="00B30FC6"/>
    <w:rsid w:val="00B57F46"/>
    <w:rsid w:val="00B64151"/>
    <w:rsid w:val="00B73E98"/>
    <w:rsid w:val="00B82878"/>
    <w:rsid w:val="00BE0269"/>
    <w:rsid w:val="00BE0B16"/>
    <w:rsid w:val="00C215C9"/>
    <w:rsid w:val="00C24E4B"/>
    <w:rsid w:val="00C2694B"/>
    <w:rsid w:val="00C45DBF"/>
    <w:rsid w:val="00C472E2"/>
    <w:rsid w:val="00C55AE2"/>
    <w:rsid w:val="00C60ACE"/>
    <w:rsid w:val="00C62AF6"/>
    <w:rsid w:val="00C64A4B"/>
    <w:rsid w:val="00C85391"/>
    <w:rsid w:val="00C94814"/>
    <w:rsid w:val="00CE0D0C"/>
    <w:rsid w:val="00D01985"/>
    <w:rsid w:val="00D06176"/>
    <w:rsid w:val="00D27D78"/>
    <w:rsid w:val="00D27E0B"/>
    <w:rsid w:val="00D335C8"/>
    <w:rsid w:val="00D41A81"/>
    <w:rsid w:val="00D5687B"/>
    <w:rsid w:val="00D73AB5"/>
    <w:rsid w:val="00D80A20"/>
    <w:rsid w:val="00DB2AD7"/>
    <w:rsid w:val="00DF2EA0"/>
    <w:rsid w:val="00E01AD9"/>
    <w:rsid w:val="00E8068B"/>
    <w:rsid w:val="00EA1CD1"/>
    <w:rsid w:val="00EA558A"/>
    <w:rsid w:val="00F03CC3"/>
    <w:rsid w:val="00F15544"/>
    <w:rsid w:val="00F25267"/>
    <w:rsid w:val="00F94E5D"/>
    <w:rsid w:val="00FA4E27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1B8BF5"/>
  <w15:chartTrackingRefBased/>
  <w15:docId w15:val="{237D2426-9413-41CF-A14E-018EE4D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NormalWeb">
    <w:name w:val="Normal (Web)"/>
    <w:basedOn w:val="Normal"/>
    <w:uiPriority w:val="99"/>
    <w:semiHidden/>
    <w:unhideWhenUsed/>
    <w:rsid w:val="00A0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na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5255F4B4B443C7BD22DB03C864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E3190-A88F-40DC-92C6-8863BEEFC8C3}"/>
      </w:docPartPr>
      <w:docPartBody>
        <w:p w:rsidR="00000000" w:rsidRDefault="00000000">
          <w:pPr>
            <w:pStyle w:val="275255F4B4B443C7BD22DB03C8646501"/>
          </w:pPr>
          <w: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23"/>
    <w:rsid w:val="006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255F4B4B443C7BD22DB03C8646501">
    <w:name w:val="275255F4B4B443C7BD22DB03C8646501"/>
  </w:style>
  <w:style w:type="paragraph" w:customStyle="1" w:styleId="0FC01E46CA224B0DB1AC4C2CBABC345C">
    <w:name w:val="0FC01E46CA224B0DB1AC4C2CBABC345C"/>
  </w:style>
  <w:style w:type="paragraph" w:customStyle="1" w:styleId="1610FA603DFC4BA5B3A4E0C603129E24">
    <w:name w:val="1610FA603DFC4BA5B3A4E0C603129E24"/>
  </w:style>
  <w:style w:type="paragraph" w:customStyle="1" w:styleId="870A7C7D78E7448A965073A3D1D567BA">
    <w:name w:val="870A7C7D78E7448A965073A3D1D567BA"/>
  </w:style>
  <w:style w:type="paragraph" w:customStyle="1" w:styleId="7F811C6D697C4E298B2F15C5CE3B2843">
    <w:name w:val="7F811C6D697C4E298B2F15C5CE3B2843"/>
  </w:style>
  <w:style w:type="paragraph" w:customStyle="1" w:styleId="6EDB0FF80D3E42CC9B4DEFE5FA304C35">
    <w:name w:val="6EDB0FF80D3E42CC9B4DEFE5FA304C35"/>
  </w:style>
  <w:style w:type="paragraph" w:customStyle="1" w:styleId="D57D9C3DF7104ABFA8402BB58F1869EB">
    <w:name w:val="D57D9C3DF7104ABFA8402BB58F1869EB"/>
  </w:style>
  <w:style w:type="paragraph" w:customStyle="1" w:styleId="F311EFB4218C4506B9AB15FFB9278968">
    <w:name w:val="F311EFB4218C4506B9AB15FFB9278968"/>
  </w:style>
  <w:style w:type="paragraph" w:customStyle="1" w:styleId="A71CF095E51848F6ADF8574238C758EF">
    <w:name w:val="A71CF095E51848F6ADF8574238C758EF"/>
  </w:style>
  <w:style w:type="paragraph" w:customStyle="1" w:styleId="5C824C54C2A44A9684BF789C913F0E5F">
    <w:name w:val="5C824C54C2A44A9684BF789C913F0E5F"/>
  </w:style>
  <w:style w:type="paragraph" w:customStyle="1" w:styleId="5431CE103EA4428EA41E175F6C93C5EE">
    <w:name w:val="5431CE103EA4428EA41E175F6C93C5EE"/>
  </w:style>
  <w:style w:type="paragraph" w:customStyle="1" w:styleId="A5B67C2D73214159A0B3D3B7703F298C">
    <w:name w:val="A5B67C2D73214159A0B3D3B7703F298C"/>
  </w:style>
  <w:style w:type="paragraph" w:customStyle="1" w:styleId="DF8CCB5C84D24EDF9CFA6C2C15F15BEE">
    <w:name w:val="DF8CCB5C84D24EDF9CFA6C2C15F15BEE"/>
  </w:style>
  <w:style w:type="paragraph" w:customStyle="1" w:styleId="5951A85B755C4C189FB1B02466B12214">
    <w:name w:val="5951A85B755C4C189FB1B02466B12214"/>
  </w:style>
  <w:style w:type="paragraph" w:customStyle="1" w:styleId="1BC03ADB488249B6B538AB6E011CC069">
    <w:name w:val="1BC03ADB488249B6B538AB6E011CC069"/>
  </w:style>
  <w:style w:type="paragraph" w:customStyle="1" w:styleId="B69E7C7FC8774B9AABE411A0FCB6E3A6">
    <w:name w:val="B69E7C7FC8774B9AABE411A0FCB6E3A6"/>
  </w:style>
  <w:style w:type="paragraph" w:customStyle="1" w:styleId="92D627FBD0F54E9F96C688279EC4269E">
    <w:name w:val="92D627FBD0F54E9F96C688279EC4269E"/>
  </w:style>
  <w:style w:type="paragraph" w:customStyle="1" w:styleId="41A81D2BCFF04410B4C43BB2E947F954">
    <w:name w:val="41A81D2BCFF04410B4C43BB2E947F954"/>
  </w:style>
  <w:style w:type="paragraph" w:customStyle="1" w:styleId="F01898C2C37E470AA7EAB3C5CF79E57D">
    <w:name w:val="F01898C2C37E470AA7EAB3C5CF79E57D"/>
  </w:style>
  <w:style w:type="paragraph" w:customStyle="1" w:styleId="17146E4B629B46F790D7A48A8DDCE101">
    <w:name w:val="17146E4B629B46F790D7A48A8DDCE101"/>
  </w:style>
  <w:style w:type="paragraph" w:customStyle="1" w:styleId="66655B7E7BBD42269E8C5F21F8212C9A">
    <w:name w:val="66655B7E7BBD42269E8C5F21F8212C9A"/>
  </w:style>
  <w:style w:type="paragraph" w:customStyle="1" w:styleId="09264E66742547F98A836076FAEF3BFA">
    <w:name w:val="09264E66742547F98A836076FAEF3BFA"/>
  </w:style>
  <w:style w:type="paragraph" w:customStyle="1" w:styleId="4A61A34C0F354073AF299A9D18554648">
    <w:name w:val="4A61A34C0F354073AF299A9D18554648"/>
  </w:style>
  <w:style w:type="paragraph" w:customStyle="1" w:styleId="F2E69920E25C4A31B96F095700468D23">
    <w:name w:val="F2E69920E25C4A31B96F095700468D23"/>
  </w:style>
  <w:style w:type="paragraph" w:customStyle="1" w:styleId="E929C34EA6964445A6BF6CDEC8C3B2E5">
    <w:name w:val="E929C34EA6964445A6BF6CDEC8C3B2E5"/>
  </w:style>
  <w:style w:type="paragraph" w:customStyle="1" w:styleId="0304A3F501C9491E9C623D518C7B0724">
    <w:name w:val="0304A3F501C9491E9C623D518C7B0724"/>
  </w:style>
  <w:style w:type="paragraph" w:customStyle="1" w:styleId="A1BA7248EB2745BEBC306884477E4033">
    <w:name w:val="A1BA7248EB2745BEBC306884477E4033"/>
  </w:style>
  <w:style w:type="paragraph" w:customStyle="1" w:styleId="AFB63844DBD84A4FAA2E80A28C00F5C5">
    <w:name w:val="AFB63844DBD84A4FAA2E80A28C00F5C5"/>
  </w:style>
  <w:style w:type="paragraph" w:customStyle="1" w:styleId="AE722740F11E49A08299E042B11FEE21">
    <w:name w:val="AE722740F11E49A08299E042B11FEE21"/>
  </w:style>
  <w:style w:type="paragraph" w:customStyle="1" w:styleId="E3C74466267146FA87BD2BCB63E4547F">
    <w:name w:val="E3C74466267146FA87BD2BCB63E4547F"/>
  </w:style>
  <w:style w:type="paragraph" w:customStyle="1" w:styleId="5C720219561E46F9A23D6F05069A064F">
    <w:name w:val="5C720219561E46F9A23D6F05069A064F"/>
  </w:style>
  <w:style w:type="paragraph" w:customStyle="1" w:styleId="2325B07316DA45B395182E90D521C43E">
    <w:name w:val="2325B07316DA45B395182E90D521C43E"/>
  </w:style>
  <w:style w:type="paragraph" w:customStyle="1" w:styleId="108E2FC72447436E97915133227C0762">
    <w:name w:val="108E2FC72447436E97915133227C0762"/>
  </w:style>
  <w:style w:type="paragraph" w:customStyle="1" w:styleId="868E6D7BE8FA43CEB4AEA7FDACB685C5">
    <w:name w:val="868E6D7BE8FA43CEB4AEA7FDACB685C5"/>
  </w:style>
  <w:style w:type="paragraph" w:customStyle="1" w:styleId="334461A7CBFB4294AB23D6885305894D">
    <w:name w:val="334461A7CBFB4294AB23D6885305894D"/>
  </w:style>
  <w:style w:type="paragraph" w:customStyle="1" w:styleId="33082F70D2004BE7A49D52F3FB40B50B">
    <w:name w:val="33082F70D2004BE7A49D52F3FB40B50B"/>
  </w:style>
  <w:style w:type="paragraph" w:customStyle="1" w:styleId="0C5B6E10900444FABE81CFDD17D54815">
    <w:name w:val="0C5B6E10900444FABE81CFDD17D54815"/>
  </w:style>
  <w:style w:type="paragraph" w:customStyle="1" w:styleId="8F76017E4264438EA57B80005382DFF3">
    <w:name w:val="8F76017E4264438EA57B80005382DFF3"/>
  </w:style>
  <w:style w:type="paragraph" w:customStyle="1" w:styleId="EB0FC4BE6A244BFBAA67023BE3841B59">
    <w:name w:val="EB0FC4BE6A244BFBAA67023BE3841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2629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Korean Filmmaking</dc:title>
  <dc:creator>Gunnar Forcier</dc:creator>
  <cp:lastModifiedBy>Gunnar Forcier</cp:lastModifiedBy>
  <cp:revision>128</cp:revision>
  <dcterms:created xsi:type="dcterms:W3CDTF">2023-03-14T20:34:00Z</dcterms:created>
  <dcterms:modified xsi:type="dcterms:W3CDTF">2023-03-16T16:49:00Z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